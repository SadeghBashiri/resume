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9038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40" w:firstRow="0" w:lastRow="1" w:firstColumn="0" w:lastColumn="0" w:noHBand="1" w:noVBand="1"/>
      </w:tblPr>
      <w:tblGrid>
        <w:gridCol w:w="6946"/>
        <w:gridCol w:w="284"/>
        <w:gridCol w:w="3560"/>
      </w:tblGrid>
      <w:tr w:rsidR="00AD0DDD" w14:paraId="43321E0B" w14:textId="77777777" w:rsidTr="00A71F59">
        <w:trPr>
          <w:trHeight w:val="161"/>
        </w:trPr>
        <w:tc>
          <w:tcPr>
            <w:tcW w:w="10790" w:type="dxa"/>
            <w:gridSpan w:val="3"/>
            <w:vAlign w:val="center"/>
          </w:tcPr>
          <w:p w14:paraId="3979C6A6" w14:textId="2E46EAFD" w:rsidR="00A71F59" w:rsidRPr="00B30F92" w:rsidRDefault="00A71F59" w:rsidP="00A71F59">
            <w:pPr>
              <w:rPr>
                <w:rFonts w:asciiTheme="majorBidi" w:eastAsia="Times New Roman" w:hAnsiTheme="majorBidi" w:cstheme="majorBidi"/>
                <w:b/>
                <w:bCs/>
                <w:color w:val="4468B1"/>
                <w:sz w:val="46"/>
                <w:szCs w:val="46"/>
              </w:rPr>
            </w:pPr>
            <w:r w:rsidRPr="00B30F92">
              <w:rPr>
                <w:rFonts w:asciiTheme="majorBidi" w:eastAsia="Times New Roman" w:hAnsiTheme="majorBidi" w:cstheme="majorBidi"/>
                <w:b/>
                <w:bCs/>
                <w:color w:val="4468B1"/>
                <w:sz w:val="46"/>
                <w:szCs w:val="46"/>
              </w:rPr>
              <w:t>Sadegh Bashiri</w:t>
            </w:r>
          </w:p>
          <w:p w14:paraId="78F3FCB1" w14:textId="50AB1D64" w:rsidR="00AD0DDD" w:rsidRPr="00A71F59" w:rsidRDefault="00D00BD0" w:rsidP="00A71F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Roboto" w:eastAsia="Times New Roman" w:hAnsi="Roboto" w:cs="Times New Roman"/>
                <w:color w:val="666666"/>
                <w:sz w:val="28"/>
                <w:szCs w:val="28"/>
              </w:rPr>
              <w:t>Java Back-End Developer</w:t>
            </w:r>
          </w:p>
        </w:tc>
      </w:tr>
      <w:tr w:rsidR="00560EA0" w14:paraId="4A55300B" w14:textId="77777777" w:rsidTr="00A71F59">
        <w:trPr>
          <w:trHeight w:val="174"/>
        </w:trPr>
        <w:tc>
          <w:tcPr>
            <w:tcW w:w="6946" w:type="dxa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74B75CB1" w14:textId="200C84FC" w:rsidR="00560EA0" w:rsidRPr="005F5561" w:rsidRDefault="00A71F59" w:rsidP="00A71F59">
            <w:pPr>
              <w:pStyle w:val="Text"/>
            </w:pPr>
            <w:r w:rsidRPr="00A71F59">
              <w:t>S</w:t>
            </w:r>
            <w:r>
              <w:t>ummary</w:t>
            </w:r>
          </w:p>
        </w:tc>
        <w:tc>
          <w:tcPr>
            <w:tcW w:w="284" w:type="dxa"/>
            <w:vMerge w:val="restart"/>
            <w:vAlign w:val="bottom"/>
          </w:tcPr>
          <w:p w14:paraId="396BE431" w14:textId="77777777" w:rsidR="00560EA0" w:rsidRDefault="00560EA0" w:rsidP="00DF1CB4"/>
        </w:tc>
        <w:tc>
          <w:tcPr>
            <w:tcW w:w="3560" w:type="dxa"/>
            <w:vAlign w:val="bottom"/>
          </w:tcPr>
          <w:p w14:paraId="7B1E093C" w14:textId="77777777" w:rsidR="00560EA0" w:rsidRDefault="00560EA0" w:rsidP="00DF1CB4"/>
        </w:tc>
      </w:tr>
      <w:tr w:rsidR="00560EA0" w14:paraId="7788C9BF" w14:textId="77777777" w:rsidTr="001D2A39">
        <w:trPr>
          <w:trHeight w:val="426"/>
        </w:trPr>
        <w:tc>
          <w:tcPr>
            <w:tcW w:w="6946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4120E98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6AC4147" w14:textId="77777777" w:rsidR="00560EA0" w:rsidRDefault="00560EA0" w:rsidP="00DF1CB4"/>
        </w:tc>
        <w:tc>
          <w:tcPr>
            <w:tcW w:w="3560" w:type="dxa"/>
            <w:shd w:val="clear" w:color="auto" w:fill="EDEDED" w:themeFill="accent3" w:themeFillTint="33"/>
            <w:vAlign w:val="bottom"/>
          </w:tcPr>
          <w:p w14:paraId="39511B15" w14:textId="4D5CF951" w:rsidR="00560EA0" w:rsidRDefault="00EE77DA" w:rsidP="00DF1CB4">
            <w:pPr>
              <w:pStyle w:val="Heading3"/>
            </w:pPr>
            <w:r w:rsidRPr="00EE77DA">
              <w:rPr>
                <w:rFonts w:asciiTheme="minorHAnsi" w:eastAsiaTheme="minorHAnsi" w:hAnsiTheme="minorHAnsi" w:cstheme="minorHAnsi"/>
                <w:b w:val="0"/>
                <w:caps w:val="0"/>
                <w:color w:val="404040" w:themeColor="text1" w:themeTint="BF"/>
                <w:sz w:val="22"/>
              </w:rPr>
              <w:t>Contact</w:t>
            </w:r>
          </w:p>
        </w:tc>
      </w:tr>
      <w:tr w:rsidR="00AD6FA4" w14:paraId="50EC4689" w14:textId="77777777" w:rsidTr="001D2A39">
        <w:trPr>
          <w:trHeight w:val="1006"/>
        </w:trPr>
        <w:tc>
          <w:tcPr>
            <w:tcW w:w="6946" w:type="dxa"/>
            <w:tcBorders>
              <w:top w:val="single" w:sz="8" w:space="0" w:color="2C3B57" w:themeColor="text2"/>
            </w:tcBorders>
          </w:tcPr>
          <w:p w14:paraId="55B08B6A" w14:textId="350A8E25" w:rsidR="00EC36AB" w:rsidRPr="00EC36AB" w:rsidRDefault="00A71F59" w:rsidP="00EC36AB">
            <w:pPr>
              <w:rPr>
                <w:color w:val="404040" w:themeColor="text1" w:themeTint="BF"/>
                <w:sz w:val="16"/>
                <w:szCs w:val="16"/>
              </w:rPr>
            </w:pPr>
            <w:r w:rsidRPr="00EC36AB">
              <w:rPr>
                <w:color w:val="404040" w:themeColor="text1" w:themeTint="BF"/>
                <w:sz w:val="16"/>
                <w:szCs w:val="16"/>
              </w:rPr>
              <w:t>Backend Developer with more than 6 years of practical experience in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PHP language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implementing range of business logics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from E-commerce to job posting websites and others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Have worked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in agile environments with teammates from 5 to 15 people. led re-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architecture of key platform to increase over 60 percent of requests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per second in latest position.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Have optimized and refactored code base from scratch to increase</w:t>
            </w:r>
            <w:r w:rsidR="00EC36AB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45 performance</w:t>
            </w:r>
            <w:r w:rsidR="009C66A0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="0032742C">
              <w:rPr>
                <w:color w:val="404040" w:themeColor="text1" w:themeTint="BF"/>
                <w:sz w:val="16"/>
                <w:szCs w:val="16"/>
              </w:rPr>
              <w:t>boost</w:t>
            </w:r>
            <w:r w:rsidR="009C66A0">
              <w:rPr>
                <w:color w:val="404040" w:themeColor="text1" w:themeTint="BF"/>
                <w:sz w:val="16"/>
                <w:szCs w:val="16"/>
              </w:rPr>
              <w:t xml:space="preserve"> </w:t>
            </w:r>
            <w:r w:rsidRPr="00EC36AB">
              <w:rPr>
                <w:color w:val="404040" w:themeColor="text1" w:themeTint="BF"/>
                <w:sz w:val="16"/>
                <w:szCs w:val="16"/>
              </w:rPr>
              <w:t>in Irantalent project.</w:t>
            </w:r>
          </w:p>
        </w:tc>
        <w:tc>
          <w:tcPr>
            <w:tcW w:w="284" w:type="dxa"/>
            <w:vMerge w:val="restart"/>
            <w:vAlign w:val="center"/>
          </w:tcPr>
          <w:p w14:paraId="70E1320E" w14:textId="77777777" w:rsidR="00AD6FA4" w:rsidRDefault="00AD6FA4" w:rsidP="00DF1CB4"/>
        </w:tc>
        <w:tc>
          <w:tcPr>
            <w:tcW w:w="3560" w:type="dxa"/>
            <w:vMerge w:val="restart"/>
            <w:shd w:val="clear" w:color="auto" w:fill="EDEDED" w:themeFill="accent3" w:themeFillTint="33"/>
          </w:tcPr>
          <w:p w14:paraId="0A4A270B" w14:textId="06C005E7" w:rsidR="00AD6FA4" w:rsidRDefault="00C82F75" w:rsidP="001D2A39">
            <w:pPr>
              <w:pStyle w:val="Dates"/>
              <w:rPr>
                <w:rStyle w:val="t-14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AF2EFC" wp14:editId="734B9CCE">
                  <wp:extent cx="190500" cy="19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36AB">
              <w:rPr>
                <w:sz w:val="18"/>
                <w:szCs w:val="18"/>
              </w:rPr>
              <w:t xml:space="preserve"> </w:t>
            </w:r>
            <w:r w:rsidRPr="00EC36AB">
              <w:rPr>
                <w:rStyle w:val="t-14"/>
                <w:sz w:val="18"/>
                <w:szCs w:val="18"/>
              </w:rPr>
              <w:t>Tehran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Style w:val="t-14"/>
                <w:sz w:val="18"/>
                <w:szCs w:val="18"/>
              </w:rPr>
              <w:t>Province</w:t>
            </w:r>
            <w:r w:rsidRPr="00EC36AB">
              <w:rPr>
                <w:rStyle w:val="t-14"/>
                <w:sz w:val="18"/>
                <w:szCs w:val="18"/>
              </w:rPr>
              <w:t>, Iran</w:t>
            </w:r>
          </w:p>
          <w:p w14:paraId="553180CF" w14:textId="77777777" w:rsidR="00C82F75" w:rsidRDefault="00C82F75" w:rsidP="001D2A39">
            <w:pPr>
              <w:pStyle w:val="Dates"/>
              <w:rPr>
                <w:rStyle w:val="t-14"/>
                <w:sz w:val="18"/>
                <w:szCs w:val="18"/>
              </w:rPr>
            </w:pPr>
          </w:p>
          <w:p w14:paraId="6C9852C0" w14:textId="01605E09" w:rsidR="00C82F75" w:rsidRDefault="00C82F75" w:rsidP="001D2A39">
            <w:pPr>
              <w:pStyle w:val="Dates"/>
              <w:rPr>
                <w:rStyle w:val="t-14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482E429" wp14:editId="5C5AC247">
                  <wp:extent cx="190500" cy="190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-14"/>
                <w:sz w:val="18"/>
                <w:szCs w:val="18"/>
              </w:rPr>
              <w:t xml:space="preserve"> +989364665266</w:t>
            </w:r>
          </w:p>
          <w:p w14:paraId="35D35C26" w14:textId="77777777" w:rsidR="00C82F75" w:rsidRDefault="00C82F75" w:rsidP="001D2A39">
            <w:pPr>
              <w:pStyle w:val="Dates"/>
              <w:rPr>
                <w:rStyle w:val="t-14"/>
                <w:sz w:val="18"/>
                <w:szCs w:val="18"/>
              </w:rPr>
            </w:pPr>
          </w:p>
          <w:p w14:paraId="3D486BFB" w14:textId="55AECF91" w:rsidR="00C82F75" w:rsidRDefault="002006C8" w:rsidP="001D2A39">
            <w:pPr>
              <w:pStyle w:val="Dates"/>
              <w:rPr>
                <w:rStyle w:val="t-14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4E7E447" wp14:editId="79E936C7">
                  <wp:extent cx="190500" cy="19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-14"/>
                <w:sz w:val="18"/>
                <w:szCs w:val="18"/>
              </w:rPr>
              <w:t xml:space="preserve"> </w:t>
            </w:r>
            <w:hyperlink r:id="rId13" w:history="1">
              <w:r w:rsidR="00E85C71" w:rsidRPr="00861019">
                <w:rPr>
                  <w:rStyle w:val="Hyperlink"/>
                  <w:sz w:val="18"/>
                  <w:szCs w:val="18"/>
                </w:rPr>
                <w:t>Sadegh.Bashiri.dev@gmail.com</w:t>
              </w:r>
            </w:hyperlink>
          </w:p>
          <w:p w14:paraId="0A8A87C7" w14:textId="77777777" w:rsidR="00E85C71" w:rsidRDefault="00E85C71" w:rsidP="001D2A39">
            <w:pPr>
              <w:pStyle w:val="Dates"/>
              <w:rPr>
                <w:rStyle w:val="t-14"/>
                <w:sz w:val="18"/>
                <w:szCs w:val="18"/>
              </w:rPr>
            </w:pPr>
          </w:p>
          <w:p w14:paraId="51972D14" w14:textId="76C3379A" w:rsidR="00C268C8" w:rsidRDefault="00F76F45" w:rsidP="001D2A39">
            <w:pPr>
              <w:pStyle w:val="Dates"/>
              <w:rPr>
                <w:rStyle w:val="t-14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764B456" wp14:editId="24053A72">
                  <wp:extent cx="203175" cy="203175"/>
                  <wp:effectExtent l="0" t="0" r="698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5" w:history="1">
              <w:r w:rsidRPr="00F76F45">
                <w:rPr>
                  <w:rStyle w:val="Hyperlink"/>
                  <w:sz w:val="18"/>
                  <w:szCs w:val="18"/>
                </w:rPr>
                <w:t>linkedin.com/in/sadegh-bashiri</w:t>
              </w:r>
            </w:hyperlink>
          </w:p>
          <w:p w14:paraId="38E1C3BE" w14:textId="77777777" w:rsidR="00F76F45" w:rsidRDefault="00F76F45" w:rsidP="001D2A39">
            <w:pPr>
              <w:pStyle w:val="Dates"/>
              <w:rPr>
                <w:rStyle w:val="t-14"/>
                <w:sz w:val="18"/>
                <w:szCs w:val="18"/>
              </w:rPr>
            </w:pPr>
          </w:p>
          <w:p w14:paraId="6F50AC8C" w14:textId="3B0BAD39" w:rsidR="00F76F45" w:rsidRDefault="00FE61B4" w:rsidP="001D2A39">
            <w:pPr>
              <w:pStyle w:val="Dates"/>
              <w:rPr>
                <w:rStyle w:val="t-14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3D62732" wp14:editId="23229C19">
                  <wp:extent cx="203175" cy="203175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5" cy="20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7" w:history="1">
              <w:r w:rsidRPr="00FE61B4">
                <w:rPr>
                  <w:rStyle w:val="Hyperlink"/>
                  <w:sz w:val="18"/>
                  <w:szCs w:val="18"/>
                </w:rPr>
                <w:t>github.com/SadeghBashiri</w:t>
              </w:r>
            </w:hyperlink>
          </w:p>
          <w:p w14:paraId="33262980" w14:textId="77777777" w:rsidR="00DB4498" w:rsidRDefault="00DB4498" w:rsidP="001D2A39">
            <w:pPr>
              <w:pStyle w:val="Dates"/>
              <w:rPr>
                <w:rStyle w:val="t-14"/>
                <w:sz w:val="18"/>
                <w:szCs w:val="18"/>
              </w:rPr>
            </w:pPr>
          </w:p>
          <w:p w14:paraId="59C89076" w14:textId="1DD9050B" w:rsidR="00AD6FA4" w:rsidRDefault="00A71F59" w:rsidP="00C268C8">
            <w:pPr>
              <w:pStyle w:val="Text"/>
              <w:tabs>
                <w:tab w:val="left" w:pos="2655"/>
              </w:tabs>
              <w:ind w:left="0"/>
            </w:pPr>
            <w:r>
              <w:tab/>
            </w:r>
          </w:p>
          <w:p w14:paraId="7E5AD2EF" w14:textId="074B3CB6" w:rsidR="00AD6FA4" w:rsidRDefault="00000000" w:rsidP="00DF1CB4">
            <w:pPr>
              <w:pStyle w:val="Text"/>
            </w:pPr>
            <w:sdt>
              <w:sdtPr>
                <w:id w:val="583735776"/>
                <w:placeholder>
                  <w:docPart w:val="6D9E69EE4D2B46E682B64377290B91EC"/>
                </w:placeholder>
                <w:temporary/>
                <w:showingPlcHdr/>
                <w15:appearance w15:val="hidden"/>
              </w:sdtPr>
              <w:sdtContent>
                <w:r w:rsidR="00EE77DA" w:rsidRPr="00EE77DA">
                  <w:t>Education</w:t>
                </w:r>
              </w:sdtContent>
            </w:sdt>
          </w:p>
          <w:p w14:paraId="1F63665A" w14:textId="77777777" w:rsidR="00EE77DA" w:rsidRPr="001D2A39" w:rsidRDefault="00EE77DA" w:rsidP="00EE77DA">
            <w:pPr>
              <w:pStyle w:val="Dates"/>
              <w:rPr>
                <w:rStyle w:val="t-14"/>
                <w:sz w:val="18"/>
                <w:szCs w:val="18"/>
              </w:rPr>
            </w:pPr>
            <w:r w:rsidRPr="001D2A39">
              <w:rPr>
                <w:rStyle w:val="t-14"/>
                <w:sz w:val="18"/>
                <w:szCs w:val="18"/>
              </w:rPr>
              <w:t>Islamic Azad University of Kermanshah</w:t>
            </w:r>
          </w:p>
          <w:p w14:paraId="435A4BBC" w14:textId="77777777" w:rsidR="00EE77DA" w:rsidRDefault="00EE77DA" w:rsidP="00EE77DA">
            <w:pPr>
              <w:pStyle w:val="Text"/>
              <w:rPr>
                <w:rStyle w:val="t-14"/>
                <w:sz w:val="18"/>
                <w:szCs w:val="18"/>
              </w:rPr>
            </w:pPr>
            <w:r w:rsidRPr="001D2A39">
              <w:rPr>
                <w:rStyle w:val="t-14"/>
                <w:sz w:val="18"/>
                <w:szCs w:val="18"/>
              </w:rPr>
              <w:t>Bachelor's degree, Computer Software Engineering</w:t>
            </w:r>
          </w:p>
          <w:p w14:paraId="57E5A121" w14:textId="5A108648" w:rsidR="00EE77DA" w:rsidRPr="00EE77DA" w:rsidRDefault="00EE77DA" w:rsidP="00EE77DA">
            <w:pPr>
              <w:pStyle w:val="Text"/>
              <w:rPr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 xml:space="preserve">Sep </w:t>
            </w:r>
            <w:r w:rsidRPr="001D2A39">
              <w:rPr>
                <w:rFonts w:ascii="Roboto" w:hAnsi="Roboto"/>
                <w:sz w:val="16"/>
                <w:szCs w:val="16"/>
              </w:rPr>
              <w:t xml:space="preserve">2010 </w:t>
            </w:r>
            <w:r>
              <w:rPr>
                <w:rFonts w:ascii="Roboto" w:hAnsi="Roboto"/>
                <w:sz w:val="16"/>
                <w:szCs w:val="16"/>
              </w:rPr>
              <w:t>–</w:t>
            </w:r>
            <w:r w:rsidRPr="001D2A39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 xml:space="preserve">Oct </w:t>
            </w:r>
            <w:r w:rsidRPr="001D2A39">
              <w:rPr>
                <w:rFonts w:ascii="Roboto" w:hAnsi="Roboto"/>
                <w:sz w:val="16"/>
                <w:szCs w:val="16"/>
              </w:rPr>
              <w:t>2014</w:t>
            </w:r>
          </w:p>
          <w:p w14:paraId="7D5B1361" w14:textId="77777777" w:rsidR="00AD6FA4" w:rsidRDefault="00AD6FA4" w:rsidP="00DF1CB4">
            <w:pPr>
              <w:pStyle w:val="Text"/>
            </w:pPr>
          </w:p>
          <w:p w14:paraId="79721ADE" w14:textId="77777777" w:rsidR="00AD6FA4" w:rsidRDefault="00AD6FA4" w:rsidP="00DF1CB4">
            <w:pPr>
              <w:pStyle w:val="Text"/>
            </w:pPr>
          </w:p>
          <w:p w14:paraId="297D9D9A" w14:textId="2F1DD6AC" w:rsidR="00AD6FA4" w:rsidRDefault="0068741E" w:rsidP="00DF1CB4">
            <w:pPr>
              <w:pStyle w:val="Heading3"/>
            </w:pPr>
            <w:r w:rsidRPr="0068741E">
              <w:rPr>
                <w:rFonts w:asciiTheme="minorHAnsi" w:eastAsiaTheme="minorHAnsi" w:hAnsiTheme="minorHAnsi" w:cstheme="minorHAnsi"/>
                <w:b w:val="0"/>
                <w:caps w:val="0"/>
                <w:color w:val="404040" w:themeColor="text1" w:themeTint="BF"/>
                <w:sz w:val="22"/>
              </w:rPr>
              <w:t>skills</w:t>
            </w:r>
          </w:p>
          <w:p w14:paraId="79D5F017" w14:textId="44DE5B45" w:rsidR="00AD6FA4" w:rsidRPr="0068741E" w:rsidRDefault="0068741E" w:rsidP="0068741E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 w:rsidRPr="0068741E">
              <w:rPr>
                <w:rStyle w:val="t-14"/>
                <w:sz w:val="18"/>
                <w:szCs w:val="18"/>
              </w:rPr>
              <w:t>Java Core</w:t>
            </w:r>
          </w:p>
          <w:p w14:paraId="02F0EAEF" w14:textId="3BA79CDB" w:rsidR="0068741E" w:rsidRPr="0068741E" w:rsidRDefault="0068741E" w:rsidP="0068741E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 w:rsidRPr="0068741E">
              <w:rPr>
                <w:rStyle w:val="t-14"/>
                <w:sz w:val="18"/>
                <w:szCs w:val="18"/>
              </w:rPr>
              <w:t xml:space="preserve">Java </w:t>
            </w:r>
            <w:r>
              <w:rPr>
                <w:rStyle w:val="t-14"/>
                <w:sz w:val="18"/>
                <w:szCs w:val="18"/>
              </w:rPr>
              <w:t>EE</w:t>
            </w:r>
          </w:p>
          <w:p w14:paraId="5386B7DE" w14:textId="7C4B70DC" w:rsidR="0068741E" w:rsidRDefault="0068741E" w:rsidP="0068741E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S</w:t>
            </w:r>
            <w:r w:rsidRPr="0068741E">
              <w:rPr>
                <w:rStyle w:val="t-14"/>
                <w:sz w:val="18"/>
                <w:szCs w:val="18"/>
              </w:rPr>
              <w:t>pring (</w:t>
            </w:r>
            <w:r w:rsidR="00EE5069">
              <w:rPr>
                <w:rStyle w:val="t-14"/>
                <w:sz w:val="18"/>
                <w:szCs w:val="18"/>
              </w:rPr>
              <w:t>MVC</w:t>
            </w:r>
            <w:r w:rsidRPr="0068741E">
              <w:rPr>
                <w:rStyle w:val="t-14"/>
                <w:sz w:val="18"/>
                <w:szCs w:val="18"/>
              </w:rPr>
              <w:t xml:space="preserve">, </w:t>
            </w:r>
            <w:r w:rsidR="00EE5069">
              <w:rPr>
                <w:rStyle w:val="t-14"/>
                <w:sz w:val="18"/>
                <w:szCs w:val="18"/>
              </w:rPr>
              <w:t>B</w:t>
            </w:r>
            <w:r w:rsidRPr="0068741E">
              <w:rPr>
                <w:rStyle w:val="t-14"/>
                <w:sz w:val="18"/>
                <w:szCs w:val="18"/>
              </w:rPr>
              <w:t xml:space="preserve">oot, </w:t>
            </w:r>
            <w:r w:rsidR="00EE5069">
              <w:rPr>
                <w:rStyle w:val="t-14"/>
                <w:sz w:val="18"/>
                <w:szCs w:val="18"/>
              </w:rPr>
              <w:t>S</w:t>
            </w:r>
            <w:r w:rsidRPr="0068741E">
              <w:rPr>
                <w:rStyle w:val="t-14"/>
                <w:sz w:val="18"/>
                <w:szCs w:val="18"/>
              </w:rPr>
              <w:t>ecurity</w:t>
            </w:r>
            <w:r w:rsidR="00FB3FDF">
              <w:rPr>
                <w:rStyle w:val="t-14"/>
                <w:sz w:val="18"/>
                <w:szCs w:val="18"/>
              </w:rPr>
              <w:t>, Data</w:t>
            </w:r>
            <w:r w:rsidRPr="0068741E">
              <w:rPr>
                <w:rStyle w:val="t-14"/>
                <w:sz w:val="18"/>
                <w:szCs w:val="18"/>
              </w:rPr>
              <w:t xml:space="preserve">, </w:t>
            </w:r>
            <w:r>
              <w:rPr>
                <w:rStyle w:val="t-14"/>
                <w:sz w:val="18"/>
                <w:szCs w:val="18"/>
              </w:rPr>
              <w:t>etc</w:t>
            </w:r>
            <w:r w:rsidRPr="0068741E">
              <w:rPr>
                <w:rStyle w:val="t-14"/>
                <w:sz w:val="18"/>
                <w:szCs w:val="18"/>
              </w:rPr>
              <w:t>)</w:t>
            </w:r>
          </w:p>
          <w:p w14:paraId="0EAA1725" w14:textId="52ED3A4C" w:rsidR="00FB3FDF" w:rsidRDefault="00FB3FDF" w:rsidP="0068741E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Hibernate</w:t>
            </w:r>
          </w:p>
          <w:p w14:paraId="4F099C50" w14:textId="2D5C19C7" w:rsidR="00FB3FDF" w:rsidRDefault="00FB3FDF" w:rsidP="00FB3FDF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MySQL</w:t>
            </w:r>
          </w:p>
          <w:p w14:paraId="5396D3CC" w14:textId="4AA8C5B8" w:rsidR="005A3F66" w:rsidRDefault="005A3F66" w:rsidP="00FB3FDF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Angular</w:t>
            </w:r>
          </w:p>
          <w:p w14:paraId="10EDB85E" w14:textId="6A9523CE" w:rsidR="005A3F66" w:rsidRDefault="005A3F66" w:rsidP="00FB3FDF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Git</w:t>
            </w:r>
          </w:p>
          <w:p w14:paraId="63C5C0AA" w14:textId="2ED894E0" w:rsidR="005A3F66" w:rsidRDefault="005A3F66" w:rsidP="00FB3FDF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REST APIs</w:t>
            </w:r>
          </w:p>
          <w:p w14:paraId="692AC13E" w14:textId="39C4BBCE" w:rsidR="005A3F66" w:rsidRPr="00190FFE" w:rsidRDefault="005A3F66" w:rsidP="00190FFE">
            <w:pPr>
              <w:pStyle w:val="Text"/>
              <w:numPr>
                <w:ilvl w:val="0"/>
                <w:numId w:val="14"/>
              </w:numPr>
              <w:ind w:left="515"/>
              <w:rPr>
                <w:rStyle w:val="t-14"/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Swagger</w:t>
            </w:r>
          </w:p>
          <w:p w14:paraId="0CF3FFAC" w14:textId="77777777" w:rsidR="00FB3FDF" w:rsidRDefault="00FB3FDF" w:rsidP="00FB3FDF">
            <w:pPr>
              <w:pStyle w:val="Text"/>
              <w:ind w:left="515"/>
              <w:rPr>
                <w:rStyle w:val="t-14"/>
                <w:sz w:val="18"/>
                <w:szCs w:val="18"/>
              </w:rPr>
            </w:pPr>
          </w:p>
          <w:p w14:paraId="3E315874" w14:textId="77777777" w:rsidR="00FB3FDF" w:rsidRPr="00FB3FDF" w:rsidRDefault="00FB3FDF" w:rsidP="00FB3FDF">
            <w:pPr>
              <w:pStyle w:val="Text"/>
              <w:ind w:left="515"/>
              <w:rPr>
                <w:rStyle w:val="t-14"/>
                <w:sz w:val="18"/>
                <w:szCs w:val="18"/>
              </w:rPr>
            </w:pPr>
          </w:p>
          <w:p w14:paraId="1F68954C" w14:textId="77777777" w:rsidR="00AD6FA4" w:rsidRDefault="00000000" w:rsidP="00DF1CB4">
            <w:pPr>
              <w:pStyle w:val="Heading3"/>
            </w:pPr>
            <w:sdt>
              <w:sdtPr>
                <w:id w:val="1387539318"/>
                <w:placeholder>
                  <w:docPart w:val="FC9D9D2E4B4B499380F378FB5245AE12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AWARDS</w:t>
                </w:r>
              </w:sdtContent>
            </w:sdt>
          </w:p>
          <w:sdt>
            <w:sdtPr>
              <w:id w:val="409661174"/>
              <w:placeholder>
                <w:docPart w:val="6ED312D43406476FB5DA8940B3572656"/>
              </w:placeholder>
              <w:temporary/>
              <w:showingPlcHdr/>
              <w15:appearance w15:val="hidden"/>
            </w:sdtPr>
            <w:sdtContent>
              <w:p w14:paraId="0A3450AA" w14:textId="77777777" w:rsidR="002D3AB8" w:rsidRDefault="002D3AB8" w:rsidP="00DF1CB4">
                <w:pPr>
                  <w:pStyle w:val="ListParagraph"/>
                </w:pPr>
                <w:r>
                  <w:t>EMPLOYEE OF THE MONTH</w:t>
                </w:r>
              </w:p>
              <w:p w14:paraId="14074B40" w14:textId="77777777" w:rsidR="002D3AB8" w:rsidRDefault="002D3AB8" w:rsidP="00DF1CB4">
                <w:pPr>
                  <w:pStyle w:val="ListParagraph"/>
                </w:pPr>
                <w:r>
                  <w:t>LEADERSHIP AWARD</w:t>
                </w:r>
              </w:p>
              <w:p w14:paraId="76DE8048" w14:textId="77777777" w:rsidR="00AD6FA4" w:rsidRPr="00AD0DDD" w:rsidRDefault="002D3AB8" w:rsidP="00DF1CB4">
                <w:pPr>
                  <w:pStyle w:val="ListParagraph"/>
                </w:pPr>
                <w:r>
                  <w:t>BEST PERFORMER AWARD</w:t>
                </w:r>
              </w:p>
            </w:sdtContent>
          </w:sdt>
        </w:tc>
      </w:tr>
      <w:tr w:rsidR="00AD6FA4" w14:paraId="0A9D1FFE" w14:textId="77777777" w:rsidTr="001D2A39">
        <w:trPr>
          <w:trHeight w:val="56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135AE3B1" w14:textId="77777777" w:rsidR="00AD6FA4" w:rsidRDefault="00000000" w:rsidP="00DF1CB4">
            <w:pPr>
              <w:pStyle w:val="Heading3"/>
            </w:pPr>
            <w:sdt>
              <w:sdtPr>
                <w:id w:val="1813675065"/>
                <w:placeholder>
                  <w:docPart w:val="9A1B9345DBDC4B2FBAD5C9798858C1CE"/>
                </w:placeholder>
                <w:temporary/>
                <w:showingPlcHdr/>
                <w15:appearance w15:val="hidden"/>
              </w:sdtPr>
              <w:sdtContent>
                <w:r w:rsidR="00FA4DB0" w:rsidRPr="00A71F59">
                  <w:rPr>
                    <w:rFonts w:asciiTheme="minorHAnsi" w:eastAsiaTheme="minorHAnsi" w:hAnsiTheme="minorHAnsi" w:cstheme="minorHAnsi"/>
                    <w:b w:val="0"/>
                    <w:caps w:val="0"/>
                    <w:color w:val="404040" w:themeColor="text1" w:themeTint="BF"/>
                    <w:sz w:val="22"/>
                  </w:rPr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DDC2B0" w14:textId="77777777" w:rsidR="00AD6FA4" w:rsidRDefault="00AD6FA4" w:rsidP="00DF1CB4"/>
        </w:tc>
        <w:tc>
          <w:tcPr>
            <w:tcW w:w="3560" w:type="dxa"/>
            <w:vMerge/>
            <w:shd w:val="clear" w:color="auto" w:fill="EDEDED" w:themeFill="accent3" w:themeFillTint="33"/>
            <w:vAlign w:val="center"/>
          </w:tcPr>
          <w:p w14:paraId="7682950E" w14:textId="77777777" w:rsidR="00AD6FA4" w:rsidRDefault="00AD6FA4" w:rsidP="00DF1CB4"/>
        </w:tc>
      </w:tr>
      <w:tr w:rsidR="00AD6FA4" w14:paraId="01FDCA5B" w14:textId="77777777" w:rsidTr="00222DAA">
        <w:trPr>
          <w:trHeight w:val="567"/>
        </w:trPr>
        <w:tc>
          <w:tcPr>
            <w:tcW w:w="6946" w:type="dxa"/>
          </w:tcPr>
          <w:p w14:paraId="48E107F3" w14:textId="7C14F3E3" w:rsidR="00AD6FA4" w:rsidRDefault="006470EA" w:rsidP="00DF1CB4">
            <w:pPr>
              <w:pStyle w:val="Dates"/>
              <w:rPr>
                <w:rFonts w:ascii="Roboto" w:eastAsia="Roboto" w:hAnsi="Roboto" w:cs="Roboto"/>
                <w:color w:val="66666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DD3C4E" wp14:editId="3BD1EF58">
                  <wp:extent cx="274320" cy="274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36AB">
              <w:rPr>
                <w:rFonts w:ascii="Roboto" w:eastAsia="Roboto" w:hAnsi="Roboto" w:cs="Roboto"/>
                <w:color w:val="666666"/>
                <w:szCs w:val="20"/>
              </w:rPr>
              <w:t>Java Backend Developer</w:t>
            </w:r>
          </w:p>
          <w:p w14:paraId="0E303F38" w14:textId="450F9CB8" w:rsidR="006470EA" w:rsidRPr="00EC36AB" w:rsidRDefault="006470EA" w:rsidP="00DF1CB4">
            <w:pPr>
              <w:pStyle w:val="Dates"/>
              <w:rPr>
                <w:sz w:val="18"/>
                <w:szCs w:val="18"/>
              </w:rPr>
            </w:pPr>
            <w:r w:rsidRPr="00EC36AB">
              <w:rPr>
                <w:rStyle w:val="t-14"/>
                <w:sz w:val="18"/>
                <w:szCs w:val="18"/>
              </w:rPr>
              <w:t>Tamin (ICT &amp; Management Consultancy) · Full-time</w:t>
            </w:r>
          </w:p>
          <w:p w14:paraId="7BFAC359" w14:textId="121830D0" w:rsidR="00AD6FA4" w:rsidRPr="00EC36AB" w:rsidRDefault="006470EA" w:rsidP="00DF1CB4">
            <w:pPr>
              <w:pStyle w:val="Text"/>
              <w:rPr>
                <w:rStyle w:val="t-14"/>
                <w:sz w:val="18"/>
                <w:szCs w:val="18"/>
              </w:rPr>
            </w:pPr>
            <w:r w:rsidRPr="00EC36AB">
              <w:rPr>
                <w:rStyle w:val="t-14"/>
                <w:sz w:val="18"/>
                <w:szCs w:val="18"/>
              </w:rPr>
              <w:t>Jan 2021 - Present · 2 yrs 5 mos</w:t>
            </w:r>
            <w:r w:rsidR="0032742C">
              <w:rPr>
                <w:rStyle w:val="t-14"/>
                <w:sz w:val="18"/>
                <w:szCs w:val="18"/>
              </w:rPr>
              <w:t xml:space="preserve"> </w:t>
            </w:r>
            <w:r w:rsidR="0032742C" w:rsidRPr="00EC36AB">
              <w:rPr>
                <w:rStyle w:val="t-14"/>
                <w:sz w:val="18"/>
                <w:szCs w:val="18"/>
              </w:rPr>
              <w:t>·</w:t>
            </w:r>
            <w:r w:rsidRPr="00EC36AB">
              <w:rPr>
                <w:rStyle w:val="t-14"/>
                <w:sz w:val="18"/>
                <w:szCs w:val="18"/>
              </w:rPr>
              <w:t xml:space="preserve"> Tehran</w:t>
            </w:r>
            <w:r w:rsidR="006B0B38">
              <w:rPr>
                <w:sz w:val="18"/>
                <w:szCs w:val="18"/>
              </w:rPr>
              <w:t xml:space="preserve"> </w:t>
            </w:r>
            <w:r w:rsidR="006B0B38">
              <w:rPr>
                <w:rStyle w:val="t-14"/>
                <w:sz w:val="18"/>
                <w:szCs w:val="18"/>
              </w:rPr>
              <w:t>Province</w:t>
            </w:r>
            <w:r w:rsidRPr="00EC36AB">
              <w:rPr>
                <w:rStyle w:val="t-14"/>
                <w:sz w:val="18"/>
                <w:szCs w:val="18"/>
              </w:rPr>
              <w:t>, Iran</w:t>
            </w:r>
          </w:p>
          <w:p w14:paraId="49FEE827" w14:textId="5EE84B72" w:rsidR="006470EA" w:rsidRDefault="006470EA" w:rsidP="00DF1CB4">
            <w:pPr>
              <w:pStyle w:val="Text"/>
            </w:pPr>
            <w:r w:rsidRPr="00EC36AB">
              <w:rPr>
                <w:rFonts w:ascii="Roboto" w:hAnsi="Roboto"/>
                <w:sz w:val="18"/>
                <w:szCs w:val="18"/>
              </w:rPr>
              <w:t>Responsibilities</w:t>
            </w:r>
            <w:r w:rsidRPr="00EC36AB">
              <w:rPr>
                <w:sz w:val="18"/>
                <w:szCs w:val="18"/>
              </w:rPr>
              <w:t>:</w:t>
            </w:r>
          </w:p>
          <w:p w14:paraId="5326DA1F" w14:textId="66695AE2" w:rsidR="006470EA" w:rsidRPr="00EC36AB" w:rsidRDefault="006470EA" w:rsidP="006470EA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EC36AB">
              <w:rPr>
                <w:rFonts w:ascii="Roboto" w:hAnsi="Roboto"/>
                <w:sz w:val="16"/>
                <w:szCs w:val="16"/>
              </w:rPr>
              <w:t>Engineered features based on business needs (in a team of 10, scrum based)</w:t>
            </w:r>
            <w:r w:rsidR="005277F5">
              <w:rPr>
                <w:rFonts w:ascii="Roboto" w:hAnsi="Roboto"/>
                <w:sz w:val="16"/>
                <w:szCs w:val="16"/>
              </w:rPr>
              <w:t>.</w:t>
            </w:r>
          </w:p>
          <w:p w14:paraId="158078C2" w14:textId="45869A60" w:rsidR="00EC36AB" w:rsidRPr="005277F5" w:rsidRDefault="005277F5" w:rsidP="006470EA">
            <w:pPr>
              <w:pStyle w:val="Text"/>
              <w:numPr>
                <w:ilvl w:val="0"/>
                <w:numId w:val="13"/>
              </w:numPr>
              <w:rPr>
                <w:rStyle w:val="markedcontent"/>
                <w:rFonts w:ascii="Roboto" w:hAnsi="Roboto"/>
                <w:sz w:val="16"/>
                <w:szCs w:val="16"/>
              </w:rPr>
            </w:pPr>
            <w:r>
              <w:rPr>
                <w:rStyle w:val="markedcontent"/>
                <w:rFonts w:ascii="Roboto" w:hAnsi="Roboto" w:cs="Courier New"/>
                <w:sz w:val="16"/>
                <w:szCs w:val="16"/>
              </w:rPr>
              <w:t xml:space="preserve">Analyzed </w:t>
            </w:r>
            <w:r w:rsidR="00EC36AB" w:rsidRPr="00EC36AB">
              <w:rPr>
                <w:rStyle w:val="markedcontent"/>
                <w:rFonts w:ascii="Roboto" w:hAnsi="Roboto" w:cs="Courier New"/>
                <w:sz w:val="16"/>
                <w:szCs w:val="16"/>
              </w:rPr>
              <w:t>the project for migrating from monolith to microservice</w:t>
            </w:r>
            <w:r w:rsidR="00FB7C98">
              <w:t xml:space="preserve"> </w:t>
            </w:r>
            <w:r w:rsidR="00EC36AB" w:rsidRPr="00EC36AB">
              <w:rPr>
                <w:rStyle w:val="markedcontent"/>
                <w:rFonts w:ascii="Roboto" w:hAnsi="Roboto" w:cs="Courier New"/>
                <w:sz w:val="16"/>
                <w:szCs w:val="16"/>
              </w:rPr>
              <w:t>architecture (step one using CQRS, step two using event</w:t>
            </w:r>
            <w:r>
              <w:rPr>
                <w:rStyle w:val="markedcontent"/>
                <w:rFonts w:ascii="Roboto" w:hAnsi="Roboto" w:cs="Courier New"/>
                <w:sz w:val="16"/>
                <w:szCs w:val="16"/>
              </w:rPr>
              <w:t xml:space="preserve"> </w:t>
            </w:r>
            <w:r w:rsidR="00EC36AB" w:rsidRPr="00EC36AB">
              <w:rPr>
                <w:rStyle w:val="markedcontent"/>
                <w:rFonts w:ascii="Roboto" w:hAnsi="Roboto" w:cs="Courier New"/>
                <w:sz w:val="16"/>
                <w:szCs w:val="16"/>
              </w:rPr>
              <w:t>sourcing)</w:t>
            </w:r>
            <w:r>
              <w:rPr>
                <w:rStyle w:val="markedcontent"/>
                <w:rFonts w:ascii="Roboto" w:hAnsi="Roboto" w:cs="Courier New"/>
                <w:sz w:val="16"/>
                <w:szCs w:val="16"/>
              </w:rPr>
              <w:t>.</w:t>
            </w:r>
          </w:p>
          <w:p w14:paraId="4279DD55" w14:textId="6AFDB00E" w:rsidR="005277F5" w:rsidRDefault="00FB7C98" w:rsidP="00FB7C98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FB7C98">
              <w:rPr>
                <w:rFonts w:ascii="Roboto" w:hAnsi="Roboto"/>
                <w:sz w:val="16"/>
                <w:szCs w:val="16"/>
              </w:rPr>
              <w:t xml:space="preserve">Overhauled </w:t>
            </w:r>
            <w:r w:rsidR="005277F5" w:rsidRPr="005277F5">
              <w:rPr>
                <w:rFonts w:ascii="Roboto" w:hAnsi="Roboto"/>
                <w:sz w:val="16"/>
                <w:szCs w:val="16"/>
              </w:rPr>
              <w:t>the legacy code which was in 3 different projects in the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="005277F5" w:rsidRPr="00FB7C98">
              <w:rPr>
                <w:rFonts w:ascii="Roboto" w:hAnsi="Roboto"/>
                <w:sz w:val="16"/>
                <w:szCs w:val="16"/>
              </w:rPr>
              <w:t>company.</w:t>
            </w:r>
          </w:p>
          <w:p w14:paraId="5D473DC7" w14:textId="058A2609" w:rsidR="00FB7C98" w:rsidRPr="00FB7C98" w:rsidRDefault="00FB7C98" w:rsidP="00FB7C98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Coached (mentored, pair programing) 2 new comes for better onboarding process for over 1 month.</w:t>
            </w:r>
          </w:p>
          <w:p w14:paraId="5E2537DF" w14:textId="77777777" w:rsidR="00AD6FA4" w:rsidRDefault="00AD6FA4" w:rsidP="00DF1CB4">
            <w:pPr>
              <w:pStyle w:val="Dates"/>
            </w:pPr>
          </w:p>
          <w:p w14:paraId="2C7FEF7B" w14:textId="6423861F" w:rsidR="0032742C" w:rsidRDefault="0032742C" w:rsidP="0032742C">
            <w:pPr>
              <w:pStyle w:val="Dates"/>
              <w:rPr>
                <w:rFonts w:ascii="Roboto" w:eastAsia="Roboto" w:hAnsi="Roboto" w:cs="Roboto"/>
                <w:color w:val="666666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color w:val="666666"/>
                <w:szCs w:val="20"/>
              </w:rPr>
              <w:drawing>
                <wp:inline distT="0" distB="0" distL="0" distR="0" wp14:anchorId="41DD4FA5" wp14:editId="3D14B864">
                  <wp:extent cx="180935" cy="274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3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36AB">
              <w:rPr>
                <w:rFonts w:ascii="Roboto" w:eastAsia="Roboto" w:hAnsi="Roboto" w:cs="Roboto"/>
                <w:color w:val="666666"/>
                <w:szCs w:val="20"/>
              </w:rPr>
              <w:t>Java Backend Developer</w:t>
            </w:r>
          </w:p>
          <w:p w14:paraId="43130BDD" w14:textId="031D81EA" w:rsidR="0032742C" w:rsidRPr="00EC36AB" w:rsidRDefault="0032742C" w:rsidP="0032742C">
            <w:pPr>
              <w:pStyle w:val="Dates"/>
              <w:rPr>
                <w:sz w:val="18"/>
                <w:szCs w:val="18"/>
              </w:rPr>
            </w:pPr>
            <w:r>
              <w:rPr>
                <w:rStyle w:val="t-14"/>
                <w:sz w:val="18"/>
                <w:szCs w:val="18"/>
              </w:rPr>
              <w:t>Maktab Sharif</w:t>
            </w:r>
            <w:r w:rsidRPr="00EC36AB">
              <w:rPr>
                <w:rStyle w:val="t-14"/>
                <w:sz w:val="18"/>
                <w:szCs w:val="18"/>
              </w:rPr>
              <w:t xml:space="preserve"> · Full-time</w:t>
            </w:r>
          </w:p>
          <w:p w14:paraId="4CBAFBE2" w14:textId="72FADA80" w:rsidR="0032742C" w:rsidRPr="00EC36AB" w:rsidRDefault="0032742C" w:rsidP="0032742C">
            <w:pPr>
              <w:pStyle w:val="Text"/>
              <w:rPr>
                <w:rStyle w:val="t-14"/>
                <w:sz w:val="18"/>
                <w:szCs w:val="18"/>
              </w:rPr>
            </w:pPr>
            <w:r w:rsidRPr="0032742C">
              <w:rPr>
                <w:rStyle w:val="t-14"/>
                <w:sz w:val="18"/>
                <w:szCs w:val="18"/>
              </w:rPr>
              <w:t>Aug 2020 - Jan 2021 · 6 mos</w:t>
            </w:r>
            <w:r w:rsidRPr="00EC36AB">
              <w:rPr>
                <w:rStyle w:val="t-14"/>
                <w:sz w:val="18"/>
                <w:szCs w:val="18"/>
              </w:rPr>
              <w:t xml:space="preserve"> ·</w:t>
            </w:r>
            <w:r>
              <w:rPr>
                <w:rStyle w:val="t-14"/>
                <w:sz w:val="18"/>
                <w:szCs w:val="18"/>
              </w:rPr>
              <w:t xml:space="preserve"> </w:t>
            </w:r>
            <w:r w:rsidRPr="00EC36AB">
              <w:rPr>
                <w:rStyle w:val="t-14"/>
                <w:sz w:val="18"/>
                <w:szCs w:val="18"/>
              </w:rPr>
              <w:t>Tehran</w:t>
            </w:r>
            <w:r w:rsidR="006B0B38">
              <w:rPr>
                <w:sz w:val="18"/>
                <w:szCs w:val="18"/>
              </w:rPr>
              <w:t xml:space="preserve"> </w:t>
            </w:r>
            <w:r w:rsidR="006B0B38">
              <w:rPr>
                <w:rStyle w:val="t-14"/>
                <w:sz w:val="18"/>
                <w:szCs w:val="18"/>
              </w:rPr>
              <w:t>Province</w:t>
            </w:r>
            <w:r w:rsidRPr="00EC36AB">
              <w:rPr>
                <w:rStyle w:val="t-14"/>
                <w:sz w:val="18"/>
                <w:szCs w:val="18"/>
              </w:rPr>
              <w:t>, Iran</w:t>
            </w:r>
          </w:p>
          <w:p w14:paraId="3C5DE01F" w14:textId="3032EF9C" w:rsidR="0032742C" w:rsidRDefault="008075E6" w:rsidP="0032742C">
            <w:pPr>
              <w:pStyle w:val="Text"/>
            </w:pPr>
            <w:r w:rsidRPr="008075E6">
              <w:rPr>
                <w:rFonts w:ascii="Roboto" w:hAnsi="Roboto"/>
                <w:sz w:val="18"/>
                <w:szCs w:val="18"/>
              </w:rPr>
              <w:t>Missions:</w:t>
            </w:r>
          </w:p>
          <w:p w14:paraId="4BD26739" w14:textId="08CD5360" w:rsidR="00FA4DB0" w:rsidRDefault="00BE3083" w:rsidP="00BE308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8075E6">
              <w:rPr>
                <w:rFonts w:ascii="Roboto" w:hAnsi="Roboto"/>
                <w:sz w:val="16"/>
                <w:szCs w:val="16"/>
              </w:rPr>
              <w:t>Co-authored with 3 of co-workers to establish backend conventions,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BE3083">
              <w:rPr>
                <w:rFonts w:ascii="Roboto" w:hAnsi="Roboto"/>
                <w:sz w:val="16"/>
                <w:szCs w:val="16"/>
              </w:rPr>
              <w:t>principles, and patterns.</w:t>
            </w:r>
          </w:p>
          <w:p w14:paraId="1CC85D71" w14:textId="66275EA9" w:rsidR="004C5FE1" w:rsidRPr="004C5FE1" w:rsidRDefault="004C5FE1" w:rsidP="004C5FE1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4C5FE1">
              <w:rPr>
                <w:rFonts w:ascii="Roboto" w:hAnsi="Roboto"/>
                <w:sz w:val="16"/>
                <w:szCs w:val="16"/>
              </w:rPr>
              <w:t>Managed cross-functional teams in self</w:t>
            </w:r>
            <w:r w:rsidR="009C66A0">
              <w:rPr>
                <w:rFonts w:ascii="Roboto" w:hAnsi="Roboto"/>
                <w:sz w:val="16"/>
                <w:szCs w:val="16"/>
              </w:rPr>
              <w:t>-</w:t>
            </w:r>
            <w:r w:rsidR="00E15FCB">
              <w:rPr>
                <w:rFonts w:ascii="Roboto" w:hAnsi="Roboto"/>
                <w:sz w:val="16"/>
                <w:szCs w:val="16"/>
              </w:rPr>
              <w:t>principle</w:t>
            </w:r>
            <w:r w:rsidRPr="004C5FE1">
              <w:rPr>
                <w:rFonts w:ascii="Roboto" w:hAnsi="Roboto"/>
                <w:sz w:val="16"/>
                <w:szCs w:val="16"/>
              </w:rPr>
              <w:t xml:space="preserve"> manners (by creating more</w:t>
            </w:r>
          </w:p>
          <w:p w14:paraId="6EB31875" w14:textId="4DB57006" w:rsidR="004C5FE1" w:rsidRDefault="004C5FE1" w:rsidP="00AA17F0">
            <w:pPr>
              <w:pStyle w:val="Text"/>
              <w:ind w:left="890"/>
              <w:rPr>
                <w:rFonts w:ascii="Roboto" w:hAnsi="Roboto"/>
                <w:sz w:val="16"/>
                <w:szCs w:val="16"/>
              </w:rPr>
            </w:pPr>
            <w:r w:rsidRPr="004C5FE1">
              <w:rPr>
                <w:rFonts w:ascii="Roboto" w:hAnsi="Roboto"/>
                <w:sz w:val="16"/>
                <w:szCs w:val="16"/>
              </w:rPr>
              <w:t>than 10 tech documents).</w:t>
            </w:r>
          </w:p>
          <w:p w14:paraId="466508FD" w14:textId="77777777" w:rsidR="004C5FE1" w:rsidRPr="004C5FE1" w:rsidRDefault="004C5FE1" w:rsidP="004C5FE1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4C5FE1">
              <w:rPr>
                <w:rFonts w:ascii="Roboto" w:hAnsi="Roboto"/>
                <w:sz w:val="16"/>
                <w:szCs w:val="16"/>
              </w:rPr>
              <w:t>Drafted a productive communication with frontend developers from</w:t>
            </w:r>
          </w:p>
          <w:p w14:paraId="641CE918" w14:textId="2D16A635" w:rsidR="004C5FE1" w:rsidRDefault="004C5FE1" w:rsidP="00AA17F0">
            <w:pPr>
              <w:pStyle w:val="Text"/>
              <w:ind w:left="890"/>
              <w:rPr>
                <w:rFonts w:ascii="Roboto" w:hAnsi="Roboto"/>
                <w:sz w:val="16"/>
                <w:szCs w:val="16"/>
              </w:rPr>
            </w:pPr>
            <w:r w:rsidRPr="004C5FE1">
              <w:rPr>
                <w:rFonts w:ascii="Roboto" w:hAnsi="Roboto"/>
                <w:sz w:val="16"/>
                <w:szCs w:val="16"/>
              </w:rPr>
              <w:t>conception to completion (more than 10 knowledge sessions).</w:t>
            </w:r>
          </w:p>
          <w:p w14:paraId="401CF8B6" w14:textId="30EA7005" w:rsidR="009C66A0" w:rsidRPr="009C66A0" w:rsidRDefault="009C66A0" w:rsidP="009C66A0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9C66A0">
              <w:rPr>
                <w:rFonts w:ascii="Roboto" w:hAnsi="Roboto"/>
                <w:sz w:val="16"/>
                <w:szCs w:val="16"/>
              </w:rPr>
              <w:t>Designed data storage solutions according to project's needs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9C66A0">
              <w:rPr>
                <w:rFonts w:ascii="Roboto" w:hAnsi="Roboto"/>
                <w:sz w:val="16"/>
                <w:szCs w:val="16"/>
              </w:rPr>
              <w:t>(database</w:t>
            </w:r>
          </w:p>
          <w:p w14:paraId="69672C83" w14:textId="327E4359" w:rsidR="009C66A0" w:rsidRDefault="009C66A0" w:rsidP="00AA17F0">
            <w:pPr>
              <w:pStyle w:val="Text"/>
              <w:ind w:left="890"/>
              <w:rPr>
                <w:rFonts w:ascii="Roboto" w:hAnsi="Roboto"/>
                <w:sz w:val="16"/>
                <w:szCs w:val="16"/>
              </w:rPr>
            </w:pPr>
            <w:r w:rsidRPr="009C66A0">
              <w:rPr>
                <w:rFonts w:ascii="Roboto" w:hAnsi="Roboto"/>
                <w:sz w:val="16"/>
                <w:szCs w:val="16"/>
              </w:rPr>
              <w:t>design in both RDBMS and key-value databases like Redis).</w:t>
            </w:r>
          </w:p>
          <w:p w14:paraId="6EC20D26" w14:textId="153F9B5A" w:rsidR="00781863" w:rsidRPr="00AA17F0" w:rsidRDefault="00781863" w:rsidP="00AA17F0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781863">
              <w:rPr>
                <w:rFonts w:ascii="Roboto" w:hAnsi="Roboto"/>
                <w:sz w:val="16"/>
                <w:szCs w:val="16"/>
              </w:rPr>
              <w:t>Collaborated with business and sales team to better design products bases</w:t>
            </w:r>
            <w:r w:rsidR="00AA17F0">
              <w:rPr>
                <w:rFonts w:ascii="Roboto" w:hAnsi="Roboto"/>
                <w:sz w:val="16"/>
                <w:szCs w:val="16"/>
              </w:rPr>
              <w:t xml:space="preserve"> </w:t>
            </w:r>
            <w:r w:rsidRPr="00AA17F0">
              <w:rPr>
                <w:rFonts w:ascii="Roboto" w:hAnsi="Roboto"/>
                <w:sz w:val="16"/>
                <w:szCs w:val="16"/>
              </w:rPr>
              <w:t xml:space="preserve">on </w:t>
            </w:r>
            <w:r w:rsidR="00E15FCB" w:rsidRPr="00AA17F0">
              <w:rPr>
                <w:rFonts w:ascii="Roboto" w:hAnsi="Roboto"/>
                <w:sz w:val="16"/>
                <w:szCs w:val="16"/>
              </w:rPr>
              <w:t>clients</w:t>
            </w:r>
            <w:r w:rsidRPr="00AA17F0">
              <w:rPr>
                <w:rFonts w:ascii="Roboto" w:hAnsi="Roboto"/>
                <w:sz w:val="16"/>
                <w:szCs w:val="16"/>
              </w:rPr>
              <w:t xml:space="preserve"> needs (10 sessions - by-weekly).</w:t>
            </w:r>
          </w:p>
          <w:p w14:paraId="36B0B534" w14:textId="5AE50194" w:rsidR="00291AE1" w:rsidRDefault="00291AE1" w:rsidP="0078186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291AE1">
              <w:rPr>
                <w:rFonts w:ascii="Roboto" w:hAnsi="Roboto"/>
                <w:sz w:val="16"/>
                <w:szCs w:val="16"/>
              </w:rPr>
              <w:t>Drove new and innovative solutions to meet business needs (boost client acquire by 100 by the end of year).</w:t>
            </w:r>
          </w:p>
          <w:p w14:paraId="3FC5B10F" w14:textId="2BD90E8C" w:rsidR="005054A8" w:rsidRPr="00AA17F0" w:rsidRDefault="005054A8" w:rsidP="00AA17F0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5054A8">
              <w:rPr>
                <w:rFonts w:ascii="Roboto" w:hAnsi="Roboto"/>
                <w:sz w:val="16"/>
                <w:szCs w:val="16"/>
              </w:rPr>
              <w:t>Facilitated developing and maintaining applications with monitoring tools such</w:t>
            </w:r>
            <w:r w:rsidR="00AA17F0">
              <w:rPr>
                <w:rFonts w:ascii="Roboto" w:hAnsi="Roboto"/>
                <w:sz w:val="16"/>
                <w:szCs w:val="16"/>
              </w:rPr>
              <w:t xml:space="preserve"> </w:t>
            </w:r>
            <w:r w:rsidRPr="00AA17F0">
              <w:rPr>
                <w:rFonts w:ascii="Roboto" w:hAnsi="Roboto"/>
                <w:sz w:val="16"/>
                <w:szCs w:val="16"/>
              </w:rPr>
              <w:t>as telescope, sentry and writing unit tests on every 2 projects.</w:t>
            </w:r>
          </w:p>
          <w:p w14:paraId="1A118CBB" w14:textId="3D6C85EB" w:rsidR="00131CAE" w:rsidRPr="00AA17F0" w:rsidRDefault="00131CAE" w:rsidP="00AA17F0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131CAE">
              <w:rPr>
                <w:rFonts w:ascii="Roboto" w:hAnsi="Roboto"/>
                <w:sz w:val="16"/>
                <w:szCs w:val="16"/>
              </w:rPr>
              <w:t>Co-authored new technological solutions and implemented to resolve specific</w:t>
            </w:r>
            <w:r w:rsidR="00AA17F0">
              <w:rPr>
                <w:rFonts w:ascii="Roboto" w:hAnsi="Roboto"/>
                <w:sz w:val="16"/>
                <w:szCs w:val="16"/>
              </w:rPr>
              <w:t xml:space="preserve"> </w:t>
            </w:r>
            <w:r w:rsidRPr="00AA17F0">
              <w:rPr>
                <w:rFonts w:ascii="Roboto" w:hAnsi="Roboto"/>
                <w:sz w:val="16"/>
                <w:szCs w:val="16"/>
              </w:rPr>
              <w:t>client requests.</w:t>
            </w:r>
          </w:p>
          <w:p w14:paraId="61CECD26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67975FB1" w14:textId="6B1D3984" w:rsidR="0032742C" w:rsidRDefault="00782A0F" w:rsidP="0032742C">
            <w:pPr>
              <w:pStyle w:val="Dates"/>
              <w:rPr>
                <w:rFonts w:ascii="Roboto" w:eastAsia="Roboto" w:hAnsi="Roboto" w:cs="Roboto"/>
                <w:color w:val="66666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346135" wp14:editId="308278A9">
                  <wp:extent cx="324853" cy="2743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5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82A0F">
              <w:rPr>
                <w:rFonts w:ascii="Roboto" w:eastAsia="Roboto" w:hAnsi="Roboto" w:cs="Roboto"/>
                <w:color w:val="666666"/>
                <w:szCs w:val="20"/>
              </w:rPr>
              <w:t>Software Technical Support Expert</w:t>
            </w:r>
          </w:p>
          <w:p w14:paraId="353F0250" w14:textId="427E7CFB" w:rsidR="0032742C" w:rsidRPr="00EC36AB" w:rsidRDefault="00782A0F" w:rsidP="0032742C">
            <w:pPr>
              <w:pStyle w:val="Dates"/>
              <w:rPr>
                <w:sz w:val="18"/>
                <w:szCs w:val="18"/>
              </w:rPr>
            </w:pPr>
            <w:r w:rsidRPr="00782A0F">
              <w:rPr>
                <w:rStyle w:val="t-14"/>
                <w:sz w:val="18"/>
                <w:szCs w:val="18"/>
              </w:rPr>
              <w:t>ArianSystem</w:t>
            </w:r>
            <w:r w:rsidR="0032742C" w:rsidRPr="00EC36AB">
              <w:rPr>
                <w:rStyle w:val="t-14"/>
                <w:sz w:val="18"/>
                <w:szCs w:val="18"/>
              </w:rPr>
              <w:t xml:space="preserve"> · Full-time</w:t>
            </w:r>
          </w:p>
          <w:p w14:paraId="0C885BDC" w14:textId="18DA2927" w:rsidR="00782A0F" w:rsidRDefault="00782A0F" w:rsidP="00782A0F">
            <w:pPr>
              <w:pStyle w:val="Text"/>
              <w:rPr>
                <w:rStyle w:val="t-14"/>
                <w:sz w:val="18"/>
                <w:szCs w:val="18"/>
              </w:rPr>
            </w:pPr>
            <w:r w:rsidRPr="00782A0F">
              <w:rPr>
                <w:rStyle w:val="t-14"/>
                <w:sz w:val="18"/>
                <w:szCs w:val="18"/>
              </w:rPr>
              <w:t>Jul 2019 - Mar 2020 · 9 mos</w:t>
            </w:r>
            <w:r w:rsidRPr="00EC36AB">
              <w:rPr>
                <w:rStyle w:val="t-14"/>
                <w:sz w:val="18"/>
                <w:szCs w:val="18"/>
              </w:rPr>
              <w:t xml:space="preserve"> ·</w:t>
            </w:r>
            <w:r>
              <w:rPr>
                <w:rStyle w:val="t-14"/>
                <w:sz w:val="18"/>
                <w:szCs w:val="18"/>
              </w:rPr>
              <w:t xml:space="preserve"> </w:t>
            </w:r>
            <w:r w:rsidRPr="00EC36AB">
              <w:rPr>
                <w:rStyle w:val="t-14"/>
                <w:sz w:val="18"/>
                <w:szCs w:val="18"/>
              </w:rPr>
              <w:t>Tehran</w:t>
            </w:r>
            <w:r w:rsidR="006B0B38">
              <w:rPr>
                <w:rStyle w:val="t-14"/>
                <w:sz w:val="18"/>
                <w:szCs w:val="18"/>
              </w:rPr>
              <w:t xml:space="preserve"> Province</w:t>
            </w:r>
            <w:r w:rsidRPr="00EC36AB">
              <w:rPr>
                <w:rStyle w:val="t-14"/>
                <w:sz w:val="18"/>
                <w:szCs w:val="18"/>
              </w:rPr>
              <w:t>, Iran</w:t>
            </w:r>
          </w:p>
          <w:p w14:paraId="702E8AA7" w14:textId="3CDD45D0" w:rsidR="0032742C" w:rsidRDefault="00744547" w:rsidP="0032742C">
            <w:pPr>
              <w:pStyle w:val="Text"/>
            </w:pPr>
            <w:r w:rsidRPr="008075E6">
              <w:rPr>
                <w:rFonts w:ascii="Roboto" w:hAnsi="Roboto"/>
                <w:sz w:val="18"/>
                <w:szCs w:val="18"/>
              </w:rPr>
              <w:t>Missions</w:t>
            </w:r>
            <w:r w:rsidR="0032742C" w:rsidRPr="00EC36AB">
              <w:rPr>
                <w:sz w:val="18"/>
                <w:szCs w:val="18"/>
              </w:rPr>
              <w:t>:</w:t>
            </w:r>
          </w:p>
          <w:p w14:paraId="1D16A14C" w14:textId="7F36B57D" w:rsidR="00FA4DB0" w:rsidRDefault="006E51FB" w:rsidP="00BE308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6E51FB">
              <w:rPr>
                <w:rFonts w:ascii="Roboto" w:hAnsi="Roboto"/>
                <w:sz w:val="16"/>
                <w:szCs w:val="16"/>
              </w:rPr>
              <w:t xml:space="preserve">Managed implementing reusable code and libraries for future use (have published 2 packages in Github). </w:t>
            </w:r>
            <w:r w:rsidR="008075E6" w:rsidRPr="008075E6">
              <w:rPr>
                <w:rFonts w:ascii="Roboto" w:hAnsi="Roboto"/>
                <w:sz w:val="16"/>
                <w:szCs w:val="16"/>
              </w:rPr>
              <w:t>principles, and patterns.</w:t>
            </w:r>
          </w:p>
          <w:p w14:paraId="7961C30A" w14:textId="47D891A1" w:rsidR="006E51FB" w:rsidRDefault="006E51FB" w:rsidP="00BE308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6E51FB">
              <w:rPr>
                <w:rFonts w:ascii="Roboto" w:hAnsi="Roboto"/>
                <w:sz w:val="16"/>
                <w:szCs w:val="16"/>
              </w:rPr>
              <w:t xml:space="preserve">Optimized the </w:t>
            </w:r>
            <w:r w:rsidR="00E15FCB">
              <w:rPr>
                <w:rFonts w:ascii="Roboto" w:hAnsi="Roboto"/>
                <w:sz w:val="16"/>
                <w:szCs w:val="16"/>
              </w:rPr>
              <w:t>application</w:t>
            </w:r>
            <w:r w:rsidRPr="006E51FB">
              <w:rPr>
                <w:rFonts w:ascii="Roboto" w:hAnsi="Roboto"/>
                <w:sz w:val="16"/>
                <w:szCs w:val="16"/>
              </w:rPr>
              <w:t xml:space="preserve"> for maximum speed and scalability with well- known tools available.</w:t>
            </w:r>
          </w:p>
          <w:p w14:paraId="4EE30954" w14:textId="1E0C00A5" w:rsidR="00E15FCB" w:rsidRDefault="00E15FCB" w:rsidP="00BE308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E15FCB">
              <w:rPr>
                <w:rFonts w:ascii="Roboto" w:hAnsi="Roboto"/>
                <w:sz w:val="16"/>
                <w:szCs w:val="16"/>
              </w:rPr>
              <w:t>Troubleshooted and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E15FCB">
              <w:rPr>
                <w:rFonts w:ascii="Roboto" w:hAnsi="Roboto"/>
                <w:sz w:val="16"/>
                <w:szCs w:val="16"/>
              </w:rPr>
              <w:t>solved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E15FCB">
              <w:rPr>
                <w:rFonts w:ascii="Roboto" w:hAnsi="Roboto"/>
                <w:sz w:val="16"/>
                <w:szCs w:val="16"/>
              </w:rPr>
              <w:t>complex problems to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E15FCB">
              <w:rPr>
                <w:rFonts w:ascii="Roboto" w:hAnsi="Roboto"/>
                <w:sz w:val="16"/>
                <w:szCs w:val="16"/>
              </w:rPr>
              <w:t>boost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E15FCB">
              <w:rPr>
                <w:rFonts w:ascii="Roboto" w:hAnsi="Roboto"/>
                <w:sz w:val="16"/>
                <w:szCs w:val="16"/>
              </w:rPr>
              <w:t>almost</w:t>
            </w:r>
            <w:r>
              <w:rPr>
                <w:rFonts w:ascii="Roboto" w:hAnsi="Roboto"/>
                <w:sz w:val="16"/>
                <w:szCs w:val="16"/>
              </w:rPr>
              <w:t xml:space="preserve"> </w:t>
            </w:r>
            <w:r w:rsidRPr="00E15FCB">
              <w:rPr>
                <w:rFonts w:ascii="Roboto" w:hAnsi="Roboto"/>
                <w:sz w:val="16"/>
                <w:szCs w:val="16"/>
              </w:rPr>
              <w:t>15 percent</w:t>
            </w:r>
            <w:r>
              <w:rPr>
                <w:rFonts w:ascii="Roboto" w:hAnsi="Roboto"/>
                <w:sz w:val="16"/>
                <w:szCs w:val="16"/>
              </w:rPr>
              <w:t xml:space="preserve"> performance</w:t>
            </w:r>
            <w:r w:rsidRPr="00E15FCB">
              <w:rPr>
                <w:rFonts w:ascii="Roboto" w:hAnsi="Roboto"/>
                <w:sz w:val="16"/>
                <w:szCs w:val="16"/>
              </w:rPr>
              <w:t xml:space="preserve"> of t</w:t>
            </w:r>
            <w:r>
              <w:rPr>
                <w:rFonts w:ascii="Roboto" w:hAnsi="Roboto"/>
                <w:sz w:val="16"/>
                <w:szCs w:val="16"/>
              </w:rPr>
              <w:t>h</w:t>
            </w:r>
            <w:r w:rsidRPr="00E15FCB">
              <w:rPr>
                <w:rFonts w:ascii="Roboto" w:hAnsi="Roboto"/>
                <w:sz w:val="16"/>
                <w:szCs w:val="16"/>
              </w:rPr>
              <w:t>e system.</w:t>
            </w:r>
          </w:p>
          <w:p w14:paraId="00D26107" w14:textId="513D44A2" w:rsidR="00654566" w:rsidRDefault="00654566" w:rsidP="00BE308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654566">
              <w:rPr>
                <w:rFonts w:ascii="Roboto" w:hAnsi="Roboto"/>
                <w:sz w:val="16"/>
                <w:szCs w:val="16"/>
              </w:rPr>
              <w:t>Executed about 5 unit test knowledge sessions to better awareness of others teammates.</w:t>
            </w:r>
          </w:p>
          <w:p w14:paraId="3B774314" w14:textId="28F05381" w:rsidR="00654566" w:rsidRDefault="00654566" w:rsidP="00654566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654566">
              <w:rPr>
                <w:rFonts w:ascii="Roboto" w:hAnsi="Roboto"/>
                <w:sz w:val="16"/>
                <w:szCs w:val="16"/>
              </w:rPr>
              <w:lastRenderedPageBreak/>
              <w:t xml:space="preserve">Counselled product managers, editorial and business partners to understand </w:t>
            </w:r>
            <w:r>
              <w:rPr>
                <w:rFonts w:ascii="Roboto" w:hAnsi="Roboto"/>
                <w:sz w:val="16"/>
                <w:szCs w:val="16"/>
              </w:rPr>
              <w:t xml:space="preserve">software </w:t>
            </w:r>
            <w:r w:rsidRPr="00654566">
              <w:rPr>
                <w:rFonts w:ascii="Roboto" w:hAnsi="Roboto"/>
                <w:sz w:val="16"/>
                <w:szCs w:val="16"/>
              </w:rPr>
              <w:t>requirements.</w:t>
            </w:r>
          </w:p>
          <w:p w14:paraId="399DDEA6" w14:textId="77777777" w:rsidR="0032638D" w:rsidRDefault="0032638D" w:rsidP="0032638D">
            <w:pPr>
              <w:pStyle w:val="Text"/>
              <w:ind w:left="0"/>
              <w:rPr>
                <w:rFonts w:ascii="Roboto" w:hAnsi="Roboto"/>
                <w:sz w:val="16"/>
                <w:szCs w:val="16"/>
              </w:rPr>
            </w:pPr>
          </w:p>
          <w:p w14:paraId="72D3CEA0" w14:textId="5DBE933A" w:rsidR="0032638D" w:rsidRDefault="00060433" w:rsidP="0032638D">
            <w:pPr>
              <w:pStyle w:val="Dates"/>
              <w:rPr>
                <w:rFonts w:ascii="Roboto" w:eastAsia="Roboto" w:hAnsi="Roboto" w:cs="Roboto"/>
                <w:color w:val="66666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22FF2B" wp14:editId="45BB986E">
                  <wp:extent cx="289560" cy="274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638D">
              <w:t xml:space="preserve"> </w:t>
            </w:r>
            <w:r w:rsidR="0032638D" w:rsidRPr="00782A0F">
              <w:rPr>
                <w:rFonts w:ascii="Roboto" w:eastAsia="Roboto" w:hAnsi="Roboto" w:cs="Roboto"/>
                <w:color w:val="666666"/>
                <w:szCs w:val="20"/>
              </w:rPr>
              <w:t>Software Technical Support Expert</w:t>
            </w:r>
          </w:p>
          <w:p w14:paraId="42AAB760" w14:textId="125C6119" w:rsidR="0032638D" w:rsidRPr="00EC36AB" w:rsidRDefault="001B7D3C" w:rsidP="0032638D">
            <w:pPr>
              <w:pStyle w:val="Dates"/>
              <w:rPr>
                <w:sz w:val="18"/>
                <w:szCs w:val="18"/>
              </w:rPr>
            </w:pPr>
            <w:r w:rsidRPr="001B7D3C">
              <w:rPr>
                <w:rStyle w:val="t-14"/>
                <w:sz w:val="18"/>
                <w:szCs w:val="18"/>
              </w:rPr>
              <w:t>ShahreNovin</w:t>
            </w:r>
            <w:r>
              <w:rPr>
                <w:rStyle w:val="t-14"/>
                <w:sz w:val="18"/>
                <w:szCs w:val="18"/>
              </w:rPr>
              <w:t xml:space="preserve"> </w:t>
            </w:r>
            <w:r w:rsidR="0032638D" w:rsidRPr="00EC36AB">
              <w:rPr>
                <w:rStyle w:val="t-14"/>
                <w:sz w:val="18"/>
                <w:szCs w:val="18"/>
              </w:rPr>
              <w:t>· Full-time</w:t>
            </w:r>
          </w:p>
          <w:p w14:paraId="2A49C368" w14:textId="64503197" w:rsidR="0032638D" w:rsidRDefault="001B7D3C" w:rsidP="0032638D">
            <w:pPr>
              <w:pStyle w:val="Text"/>
              <w:rPr>
                <w:rStyle w:val="t-14"/>
                <w:sz w:val="18"/>
                <w:szCs w:val="18"/>
              </w:rPr>
            </w:pPr>
            <w:r w:rsidRPr="001B7D3C">
              <w:rPr>
                <w:rStyle w:val="t-14"/>
                <w:sz w:val="18"/>
                <w:szCs w:val="18"/>
              </w:rPr>
              <w:t>Jan 2018 - Aug 2019 · 1 yr 8 mos</w:t>
            </w:r>
            <w:r w:rsidR="0032638D" w:rsidRPr="00EC36AB">
              <w:rPr>
                <w:rStyle w:val="t-14"/>
                <w:sz w:val="18"/>
                <w:szCs w:val="18"/>
              </w:rPr>
              <w:t xml:space="preserve"> ·</w:t>
            </w:r>
            <w:r w:rsidR="0032638D">
              <w:rPr>
                <w:rStyle w:val="t-14"/>
                <w:sz w:val="18"/>
                <w:szCs w:val="18"/>
              </w:rPr>
              <w:t xml:space="preserve"> </w:t>
            </w:r>
            <w:r w:rsidR="0032638D" w:rsidRPr="00EC36AB">
              <w:rPr>
                <w:rStyle w:val="t-14"/>
                <w:sz w:val="18"/>
                <w:szCs w:val="18"/>
              </w:rPr>
              <w:t>Tehran</w:t>
            </w:r>
            <w:r w:rsidR="006B0B38">
              <w:rPr>
                <w:rStyle w:val="t-14"/>
                <w:sz w:val="18"/>
                <w:szCs w:val="18"/>
              </w:rPr>
              <w:t xml:space="preserve"> Province</w:t>
            </w:r>
            <w:r w:rsidR="0032638D" w:rsidRPr="00EC36AB">
              <w:rPr>
                <w:rStyle w:val="t-14"/>
                <w:sz w:val="18"/>
                <w:szCs w:val="18"/>
              </w:rPr>
              <w:t>, Iran</w:t>
            </w:r>
          </w:p>
          <w:p w14:paraId="6ADA24FA" w14:textId="77777777" w:rsidR="0032638D" w:rsidRDefault="0032638D" w:rsidP="0032638D">
            <w:pPr>
              <w:pStyle w:val="Text"/>
            </w:pPr>
            <w:r w:rsidRPr="008075E6">
              <w:rPr>
                <w:rFonts w:ascii="Roboto" w:hAnsi="Roboto"/>
                <w:sz w:val="18"/>
                <w:szCs w:val="18"/>
              </w:rPr>
              <w:t>Missions</w:t>
            </w:r>
            <w:r w:rsidRPr="00EC36AB">
              <w:rPr>
                <w:sz w:val="18"/>
                <w:szCs w:val="18"/>
              </w:rPr>
              <w:t>:</w:t>
            </w:r>
          </w:p>
          <w:p w14:paraId="708D360A" w14:textId="381C8B89" w:rsidR="00060433" w:rsidRDefault="00380FFD" w:rsidP="00380FFD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380FFD">
              <w:rPr>
                <w:rFonts w:ascii="Roboto" w:hAnsi="Roboto"/>
                <w:sz w:val="16"/>
                <w:szCs w:val="16"/>
              </w:rPr>
              <w:t>Use and mandate best practices in software development, including MVC pattern.</w:t>
            </w:r>
          </w:p>
          <w:p w14:paraId="3F3FCE7E" w14:textId="32607A3E" w:rsidR="00380FFD" w:rsidRDefault="00380FFD" w:rsidP="00380FFD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380FFD">
              <w:rPr>
                <w:rFonts w:ascii="Roboto" w:hAnsi="Roboto"/>
                <w:sz w:val="16"/>
                <w:szCs w:val="16"/>
              </w:rPr>
              <w:t xml:space="preserve">RESTful Web Services and implementing </w:t>
            </w:r>
            <w:r>
              <w:rPr>
                <w:rFonts w:ascii="Roboto" w:hAnsi="Roboto"/>
                <w:sz w:val="16"/>
                <w:szCs w:val="16"/>
              </w:rPr>
              <w:t>Microservice</w:t>
            </w:r>
            <w:r w:rsidRPr="00380FFD">
              <w:rPr>
                <w:rFonts w:ascii="Roboto" w:hAnsi="Roboto"/>
                <w:sz w:val="16"/>
                <w:szCs w:val="16"/>
              </w:rPr>
              <w:t xml:space="preserve"> for all 2 projects</w:t>
            </w:r>
            <w:r>
              <w:rPr>
                <w:rFonts w:ascii="Roboto" w:hAnsi="Roboto"/>
                <w:sz w:val="16"/>
                <w:szCs w:val="16"/>
              </w:rPr>
              <w:t>.</w:t>
            </w:r>
          </w:p>
          <w:p w14:paraId="07921382" w14:textId="7DAFF56D" w:rsidR="00380FFD" w:rsidRDefault="00380FFD" w:rsidP="00380FFD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380FFD">
              <w:rPr>
                <w:rFonts w:ascii="Roboto" w:hAnsi="Roboto"/>
                <w:sz w:val="16"/>
                <w:szCs w:val="16"/>
              </w:rPr>
              <w:t>Dockerized products for application to run in any infrastructure, quickly and reliably and securely.</w:t>
            </w:r>
          </w:p>
          <w:p w14:paraId="12DBDA9A" w14:textId="1B5A7BAF" w:rsidR="00380FFD" w:rsidRDefault="00380FFD" w:rsidP="00380FFD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380FFD">
              <w:rPr>
                <w:rFonts w:ascii="Roboto" w:hAnsi="Roboto"/>
                <w:sz w:val="16"/>
                <w:szCs w:val="16"/>
              </w:rPr>
              <w:t>Developed event organizers dashboard with Laravel Launched an online e-shop with OpenCart Developed a Telegram bot improve CRM</w:t>
            </w:r>
            <w:r>
              <w:rPr>
                <w:rFonts w:ascii="Roboto" w:hAnsi="Roboto"/>
                <w:sz w:val="16"/>
                <w:szCs w:val="16"/>
              </w:rPr>
              <w:t>.</w:t>
            </w:r>
          </w:p>
          <w:p w14:paraId="4FF499F3" w14:textId="21784C67" w:rsidR="00380FFD" w:rsidRDefault="00380FFD" w:rsidP="00380FFD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Influnced in a Cross-functional team of 4 to R&amp;D the new platform.</w:t>
            </w:r>
          </w:p>
          <w:p w14:paraId="4DE80C4A" w14:textId="77777777" w:rsidR="00222DAA" w:rsidRPr="00654566" w:rsidRDefault="00222DAA" w:rsidP="00222DAA">
            <w:pPr>
              <w:pStyle w:val="Text"/>
              <w:ind w:left="0"/>
              <w:rPr>
                <w:rFonts w:ascii="Roboto" w:hAnsi="Roboto"/>
                <w:sz w:val="16"/>
                <w:szCs w:val="16"/>
              </w:rPr>
            </w:pPr>
          </w:p>
          <w:p w14:paraId="1971246A" w14:textId="7ABE7287" w:rsidR="00060433" w:rsidRDefault="00060433" w:rsidP="00060433">
            <w:pPr>
              <w:pStyle w:val="Dates"/>
              <w:rPr>
                <w:rFonts w:ascii="Roboto" w:eastAsia="Roboto" w:hAnsi="Roboto" w:cs="Roboto"/>
                <w:color w:val="66666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3CB008" wp14:editId="20BCD4A6">
                  <wp:extent cx="325356" cy="2743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5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782A0F">
              <w:rPr>
                <w:rFonts w:ascii="Roboto" w:eastAsia="Roboto" w:hAnsi="Roboto" w:cs="Roboto"/>
                <w:color w:val="666666"/>
                <w:szCs w:val="20"/>
              </w:rPr>
              <w:t>Software Technical Support Expert</w:t>
            </w:r>
          </w:p>
          <w:p w14:paraId="248EB872" w14:textId="62CC41EB" w:rsidR="00060433" w:rsidRPr="00EC36AB" w:rsidRDefault="001B7D3C" w:rsidP="00060433">
            <w:pPr>
              <w:pStyle w:val="Dates"/>
              <w:rPr>
                <w:sz w:val="18"/>
                <w:szCs w:val="18"/>
              </w:rPr>
            </w:pPr>
            <w:r w:rsidRPr="001B7D3C">
              <w:rPr>
                <w:rStyle w:val="t-14"/>
                <w:sz w:val="18"/>
                <w:szCs w:val="18"/>
              </w:rPr>
              <w:t>Faratahlilgaran Varjavand</w:t>
            </w:r>
            <w:r>
              <w:rPr>
                <w:rStyle w:val="t-14"/>
                <w:sz w:val="18"/>
                <w:szCs w:val="18"/>
              </w:rPr>
              <w:t xml:space="preserve"> </w:t>
            </w:r>
            <w:r w:rsidR="00060433" w:rsidRPr="00EC36AB">
              <w:rPr>
                <w:rStyle w:val="t-14"/>
                <w:sz w:val="18"/>
                <w:szCs w:val="18"/>
              </w:rPr>
              <w:t>· Full-time</w:t>
            </w:r>
          </w:p>
          <w:p w14:paraId="1246C143" w14:textId="72E93824" w:rsidR="00060433" w:rsidRDefault="001B7D3C" w:rsidP="00060433">
            <w:pPr>
              <w:pStyle w:val="Text"/>
              <w:rPr>
                <w:rStyle w:val="t-14"/>
                <w:sz w:val="18"/>
                <w:szCs w:val="18"/>
              </w:rPr>
            </w:pPr>
            <w:r w:rsidRPr="001B7D3C">
              <w:rPr>
                <w:rStyle w:val="t-14"/>
                <w:sz w:val="18"/>
                <w:szCs w:val="18"/>
              </w:rPr>
              <w:t>Sep 2015 - Jan 2018 · 2 yrs 5 mos</w:t>
            </w:r>
            <w:r w:rsidR="00060433" w:rsidRPr="00EC36AB">
              <w:rPr>
                <w:rStyle w:val="t-14"/>
                <w:sz w:val="18"/>
                <w:szCs w:val="18"/>
              </w:rPr>
              <w:t xml:space="preserve"> ·</w:t>
            </w:r>
            <w:r w:rsidR="00060433">
              <w:rPr>
                <w:rStyle w:val="t-14"/>
                <w:sz w:val="18"/>
                <w:szCs w:val="18"/>
              </w:rPr>
              <w:t xml:space="preserve"> </w:t>
            </w:r>
            <w:r w:rsidR="00060433" w:rsidRPr="00EC36AB">
              <w:rPr>
                <w:rStyle w:val="t-14"/>
                <w:sz w:val="18"/>
                <w:szCs w:val="18"/>
              </w:rPr>
              <w:t>Tehran</w:t>
            </w:r>
            <w:r w:rsidR="006B0B38">
              <w:rPr>
                <w:rStyle w:val="t-14"/>
                <w:sz w:val="18"/>
                <w:szCs w:val="18"/>
              </w:rPr>
              <w:t xml:space="preserve"> Province</w:t>
            </w:r>
            <w:r w:rsidR="00060433" w:rsidRPr="00EC36AB">
              <w:rPr>
                <w:rStyle w:val="t-14"/>
                <w:sz w:val="18"/>
                <w:szCs w:val="18"/>
              </w:rPr>
              <w:t>, Iran</w:t>
            </w:r>
          </w:p>
          <w:p w14:paraId="3F70E4A2" w14:textId="77777777" w:rsidR="00060433" w:rsidRDefault="00060433" w:rsidP="00060433">
            <w:pPr>
              <w:pStyle w:val="Text"/>
            </w:pPr>
            <w:r w:rsidRPr="008075E6">
              <w:rPr>
                <w:rFonts w:ascii="Roboto" w:hAnsi="Roboto"/>
                <w:sz w:val="18"/>
                <w:szCs w:val="18"/>
              </w:rPr>
              <w:t>Missions</w:t>
            </w:r>
            <w:r w:rsidRPr="00EC36AB">
              <w:rPr>
                <w:sz w:val="18"/>
                <w:szCs w:val="18"/>
              </w:rPr>
              <w:t>:</w:t>
            </w:r>
          </w:p>
          <w:p w14:paraId="50EA413C" w14:textId="21F5472C" w:rsidR="00060433" w:rsidRDefault="00FC691B" w:rsidP="00060433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FC691B">
              <w:rPr>
                <w:rFonts w:ascii="Roboto" w:hAnsi="Roboto"/>
                <w:sz w:val="16"/>
                <w:szCs w:val="16"/>
              </w:rPr>
              <w:t xml:space="preserve">Maintenance and support of web-based and Desktop software systems with the </w:t>
            </w:r>
            <w:r>
              <w:rPr>
                <w:rFonts w:ascii="Roboto" w:hAnsi="Roboto"/>
                <w:sz w:val="16"/>
                <w:szCs w:val="16"/>
              </w:rPr>
              <w:t xml:space="preserve">Microsoft SQL Server 2008 R2 </w:t>
            </w:r>
            <w:r w:rsidRPr="00FC691B">
              <w:rPr>
                <w:rFonts w:ascii="Roboto" w:hAnsi="Roboto"/>
                <w:sz w:val="16"/>
                <w:szCs w:val="16"/>
              </w:rPr>
              <w:t>.</w:t>
            </w:r>
          </w:p>
          <w:p w14:paraId="33122830" w14:textId="2C45B7B8" w:rsidR="00AD6FA4" w:rsidRPr="00222DAA" w:rsidRDefault="00FC691B" w:rsidP="00222DAA">
            <w:pPr>
              <w:pStyle w:val="Text"/>
              <w:numPr>
                <w:ilvl w:val="0"/>
                <w:numId w:val="13"/>
              </w:numPr>
              <w:rPr>
                <w:rFonts w:ascii="Roboto" w:hAnsi="Roboto"/>
                <w:sz w:val="16"/>
                <w:szCs w:val="16"/>
              </w:rPr>
            </w:pPr>
            <w:r w:rsidRPr="00FC691B">
              <w:rPr>
                <w:rFonts w:ascii="Roboto" w:hAnsi="Roboto"/>
                <w:sz w:val="16"/>
                <w:szCs w:val="16"/>
              </w:rPr>
              <w:t>Create workflows and forms for Customers using BPMS(Business Process Management System).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A9C8C9B" w14:textId="77777777" w:rsidR="00AD6FA4" w:rsidRDefault="00AD6FA4" w:rsidP="00DF1CB4"/>
        </w:tc>
        <w:tc>
          <w:tcPr>
            <w:tcW w:w="3560" w:type="dxa"/>
            <w:vMerge/>
            <w:shd w:val="clear" w:color="auto" w:fill="EDEDED" w:themeFill="accent3" w:themeFillTint="33"/>
            <w:vAlign w:val="center"/>
          </w:tcPr>
          <w:p w14:paraId="42CB07FA" w14:textId="77777777" w:rsidR="00AD6FA4" w:rsidRDefault="00AD6FA4" w:rsidP="00DF1CB4"/>
        </w:tc>
      </w:tr>
      <w:tr w:rsidR="00AD6FA4" w14:paraId="0DE58E2F" w14:textId="77777777" w:rsidTr="001D2A39">
        <w:trPr>
          <w:trHeight w:val="567"/>
        </w:trPr>
        <w:tc>
          <w:tcPr>
            <w:tcW w:w="6946" w:type="dxa"/>
            <w:tcBorders>
              <w:bottom w:val="single" w:sz="8" w:space="0" w:color="2C3B57" w:themeColor="text2"/>
            </w:tcBorders>
            <w:vAlign w:val="bottom"/>
          </w:tcPr>
          <w:p w14:paraId="3A74303E" w14:textId="77777777" w:rsidR="00AD6FA4" w:rsidRDefault="00AD6FA4" w:rsidP="00DF1CB4">
            <w:pPr>
              <w:pStyle w:val="Heading3"/>
            </w:pPr>
          </w:p>
          <w:p w14:paraId="35BD8143" w14:textId="77777777" w:rsidR="00222DAA" w:rsidRDefault="00222DAA" w:rsidP="00222DAA"/>
          <w:p w14:paraId="31BF6DD3" w14:textId="77777777" w:rsidR="00222DAA" w:rsidRDefault="00222DAA" w:rsidP="00222DAA"/>
          <w:p w14:paraId="463C6A38" w14:textId="77777777" w:rsidR="00222DAA" w:rsidRDefault="00222DAA" w:rsidP="00222DAA"/>
          <w:p w14:paraId="6CE1D191" w14:textId="77777777" w:rsidR="00222DAA" w:rsidRDefault="00222DAA" w:rsidP="00222DAA"/>
          <w:p w14:paraId="3DE343E0" w14:textId="77777777" w:rsidR="00222DAA" w:rsidRDefault="00222DAA" w:rsidP="00222DAA"/>
          <w:p w14:paraId="38595095" w14:textId="77777777" w:rsidR="00222DAA" w:rsidRDefault="00222DAA" w:rsidP="00222DAA"/>
          <w:p w14:paraId="09F1B1A5" w14:textId="77777777" w:rsidR="00222DAA" w:rsidRDefault="00222DAA" w:rsidP="00222DAA"/>
          <w:p w14:paraId="54D87B15" w14:textId="77777777" w:rsidR="00222DAA" w:rsidRDefault="00222DAA" w:rsidP="00222DAA"/>
          <w:p w14:paraId="085BC311" w14:textId="77777777" w:rsidR="00222DAA" w:rsidRDefault="00222DAA" w:rsidP="00222DAA"/>
          <w:p w14:paraId="006E6670" w14:textId="77777777" w:rsidR="00222DAA" w:rsidRDefault="00222DAA" w:rsidP="00222DAA"/>
          <w:p w14:paraId="45E2ADCE" w14:textId="77777777" w:rsidR="00222DAA" w:rsidRDefault="00222DAA" w:rsidP="00222DAA"/>
          <w:p w14:paraId="40FBF337" w14:textId="77777777" w:rsidR="00222DAA" w:rsidRDefault="00222DAA" w:rsidP="00222DAA"/>
          <w:p w14:paraId="663989D3" w14:textId="77777777" w:rsidR="00222DAA" w:rsidRDefault="00222DAA" w:rsidP="00222DAA"/>
          <w:p w14:paraId="0B207D27" w14:textId="77777777" w:rsidR="00222DAA" w:rsidRDefault="00222DAA" w:rsidP="00222DAA"/>
          <w:p w14:paraId="2D43B022" w14:textId="77777777" w:rsidR="00222DAA" w:rsidRDefault="00222DAA" w:rsidP="00222DAA"/>
          <w:p w14:paraId="6A4769C0" w14:textId="77777777" w:rsidR="00222DAA" w:rsidRDefault="00222DAA" w:rsidP="00222DAA"/>
          <w:p w14:paraId="2CF6328A" w14:textId="77777777" w:rsidR="00222DAA" w:rsidRDefault="00222DAA" w:rsidP="00222DAA"/>
          <w:p w14:paraId="4D81FC10" w14:textId="77777777" w:rsidR="00222DAA" w:rsidRDefault="00222DAA" w:rsidP="00222DAA"/>
          <w:p w14:paraId="079DA8EF" w14:textId="77777777" w:rsidR="00222DAA" w:rsidRDefault="00222DAA" w:rsidP="00222DAA"/>
          <w:p w14:paraId="64D11249" w14:textId="77777777" w:rsidR="00222DAA" w:rsidRDefault="00222DAA" w:rsidP="00222DAA"/>
          <w:p w14:paraId="6BD89755" w14:textId="77777777" w:rsidR="00222DAA" w:rsidRDefault="00222DAA" w:rsidP="00222DAA"/>
          <w:p w14:paraId="00608DA4" w14:textId="77777777" w:rsidR="00222DAA" w:rsidRDefault="00222DAA" w:rsidP="00222DAA"/>
          <w:p w14:paraId="48D19653" w14:textId="77777777" w:rsidR="00222DAA" w:rsidRDefault="00222DAA" w:rsidP="00222DAA"/>
          <w:p w14:paraId="08C35B23" w14:textId="77777777" w:rsidR="00222DAA" w:rsidRDefault="00222DAA" w:rsidP="00222DAA"/>
          <w:p w14:paraId="18A6C28A" w14:textId="77777777" w:rsidR="00222DAA" w:rsidRDefault="00222DAA" w:rsidP="00222DAA"/>
          <w:p w14:paraId="228A8D8F" w14:textId="77777777" w:rsidR="00222DAA" w:rsidRDefault="00222DAA" w:rsidP="00222DAA"/>
          <w:p w14:paraId="267854AC" w14:textId="77777777" w:rsidR="00222DAA" w:rsidRDefault="00222DAA" w:rsidP="00222DAA"/>
          <w:p w14:paraId="6800D11C" w14:textId="77777777" w:rsidR="00222DAA" w:rsidRDefault="00222DAA" w:rsidP="00222DAA"/>
          <w:p w14:paraId="2DBD8E4F" w14:textId="77777777" w:rsidR="00222DAA" w:rsidRDefault="00222DAA" w:rsidP="00222DAA"/>
          <w:p w14:paraId="6A48CBCA" w14:textId="77777777" w:rsidR="00222DAA" w:rsidRDefault="00222DAA" w:rsidP="00222DAA"/>
          <w:p w14:paraId="098D7DC9" w14:textId="77777777" w:rsidR="00222DAA" w:rsidRDefault="00222DAA" w:rsidP="00222DAA"/>
          <w:p w14:paraId="0048B1F2" w14:textId="55FE9773" w:rsidR="00222DAA" w:rsidRPr="00222DAA" w:rsidRDefault="00222DAA" w:rsidP="00222DAA"/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FDF3CD2" w14:textId="77777777" w:rsidR="00AD6FA4" w:rsidRDefault="00AD6FA4" w:rsidP="00DF1CB4"/>
        </w:tc>
        <w:tc>
          <w:tcPr>
            <w:tcW w:w="3560" w:type="dxa"/>
            <w:vMerge/>
            <w:shd w:val="clear" w:color="auto" w:fill="EDEDED" w:themeFill="accent3" w:themeFillTint="33"/>
            <w:vAlign w:val="center"/>
          </w:tcPr>
          <w:p w14:paraId="322D460F" w14:textId="77777777" w:rsidR="00AD6FA4" w:rsidRDefault="00AD6FA4" w:rsidP="00DF1CB4"/>
        </w:tc>
      </w:tr>
    </w:tbl>
    <w:p w14:paraId="6CDF3C9C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7878" w14:textId="77777777" w:rsidR="0010447E" w:rsidRDefault="0010447E" w:rsidP="00DF1CB4">
      <w:r>
        <w:separator/>
      </w:r>
    </w:p>
  </w:endnote>
  <w:endnote w:type="continuationSeparator" w:id="0">
    <w:p w14:paraId="53B18F95" w14:textId="77777777" w:rsidR="0010447E" w:rsidRDefault="0010447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E20D" w14:textId="77777777" w:rsidR="0010447E" w:rsidRDefault="0010447E" w:rsidP="00DF1CB4">
      <w:r>
        <w:separator/>
      </w:r>
    </w:p>
  </w:footnote>
  <w:footnote w:type="continuationSeparator" w:id="0">
    <w:p w14:paraId="5E40F945" w14:textId="77777777" w:rsidR="0010447E" w:rsidRDefault="0010447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047A4"/>
    <w:multiLevelType w:val="hybridMultilevel"/>
    <w:tmpl w:val="581A742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70EDF"/>
    <w:multiLevelType w:val="hybridMultilevel"/>
    <w:tmpl w:val="F56E32E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6093325B"/>
    <w:multiLevelType w:val="hybridMultilevel"/>
    <w:tmpl w:val="30CA3CC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300499446">
    <w:abstractNumId w:val="0"/>
  </w:num>
  <w:num w:numId="2" w16cid:durableId="363798786">
    <w:abstractNumId w:val="1"/>
  </w:num>
  <w:num w:numId="3" w16cid:durableId="508177337">
    <w:abstractNumId w:val="2"/>
  </w:num>
  <w:num w:numId="4" w16cid:durableId="1572234896">
    <w:abstractNumId w:val="3"/>
  </w:num>
  <w:num w:numId="5" w16cid:durableId="1727758165">
    <w:abstractNumId w:val="8"/>
  </w:num>
  <w:num w:numId="6" w16cid:durableId="591086310">
    <w:abstractNumId w:val="4"/>
  </w:num>
  <w:num w:numId="7" w16cid:durableId="981227420">
    <w:abstractNumId w:val="5"/>
  </w:num>
  <w:num w:numId="8" w16cid:durableId="1007707546">
    <w:abstractNumId w:val="6"/>
  </w:num>
  <w:num w:numId="9" w16cid:durableId="572011501">
    <w:abstractNumId w:val="7"/>
  </w:num>
  <w:num w:numId="10" w16cid:durableId="1577671367">
    <w:abstractNumId w:val="9"/>
  </w:num>
  <w:num w:numId="11" w16cid:durableId="1516769445">
    <w:abstractNumId w:val="11"/>
  </w:num>
  <w:num w:numId="12" w16cid:durableId="1826508054">
    <w:abstractNumId w:val="10"/>
  </w:num>
  <w:num w:numId="13" w16cid:durableId="222982911">
    <w:abstractNumId w:val="13"/>
  </w:num>
  <w:num w:numId="14" w16cid:durableId="438524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9"/>
    <w:rsid w:val="00060433"/>
    <w:rsid w:val="00091F04"/>
    <w:rsid w:val="0010447E"/>
    <w:rsid w:val="00131CAE"/>
    <w:rsid w:val="0018431B"/>
    <w:rsid w:val="00190FFE"/>
    <w:rsid w:val="001B7D3C"/>
    <w:rsid w:val="001D2A39"/>
    <w:rsid w:val="002006C8"/>
    <w:rsid w:val="00222DAA"/>
    <w:rsid w:val="00291AE1"/>
    <w:rsid w:val="002B73E2"/>
    <w:rsid w:val="002D3AB8"/>
    <w:rsid w:val="0032638D"/>
    <w:rsid w:val="0032742C"/>
    <w:rsid w:val="00334AC7"/>
    <w:rsid w:val="00380FFD"/>
    <w:rsid w:val="00413477"/>
    <w:rsid w:val="004A586E"/>
    <w:rsid w:val="004C5FE1"/>
    <w:rsid w:val="005054A8"/>
    <w:rsid w:val="005277F5"/>
    <w:rsid w:val="00560EA0"/>
    <w:rsid w:val="005A3F66"/>
    <w:rsid w:val="005E09DE"/>
    <w:rsid w:val="005F5561"/>
    <w:rsid w:val="006470EA"/>
    <w:rsid w:val="00654566"/>
    <w:rsid w:val="00680892"/>
    <w:rsid w:val="0068741E"/>
    <w:rsid w:val="006B0B38"/>
    <w:rsid w:val="006C60E6"/>
    <w:rsid w:val="006E51FB"/>
    <w:rsid w:val="00744547"/>
    <w:rsid w:val="00781863"/>
    <w:rsid w:val="00782A0F"/>
    <w:rsid w:val="008075E6"/>
    <w:rsid w:val="00867F66"/>
    <w:rsid w:val="009835F5"/>
    <w:rsid w:val="009C66A0"/>
    <w:rsid w:val="00A520FA"/>
    <w:rsid w:val="00A6212B"/>
    <w:rsid w:val="00A71F59"/>
    <w:rsid w:val="00AA17F0"/>
    <w:rsid w:val="00AB03FA"/>
    <w:rsid w:val="00AD0DDD"/>
    <w:rsid w:val="00AD6FA4"/>
    <w:rsid w:val="00B30F92"/>
    <w:rsid w:val="00BE3083"/>
    <w:rsid w:val="00C268C8"/>
    <w:rsid w:val="00C733F6"/>
    <w:rsid w:val="00C82F75"/>
    <w:rsid w:val="00D00BD0"/>
    <w:rsid w:val="00D06709"/>
    <w:rsid w:val="00D74C88"/>
    <w:rsid w:val="00DB4498"/>
    <w:rsid w:val="00DD5C9D"/>
    <w:rsid w:val="00DF1CB4"/>
    <w:rsid w:val="00E14266"/>
    <w:rsid w:val="00E15FCB"/>
    <w:rsid w:val="00E85C71"/>
    <w:rsid w:val="00EC36AB"/>
    <w:rsid w:val="00EE5069"/>
    <w:rsid w:val="00EE77DA"/>
    <w:rsid w:val="00F55EF5"/>
    <w:rsid w:val="00F76F45"/>
    <w:rsid w:val="00FA4DB0"/>
    <w:rsid w:val="00FB3FDF"/>
    <w:rsid w:val="00FB7C98"/>
    <w:rsid w:val="00FC691B"/>
    <w:rsid w:val="00F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29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t-14">
    <w:name w:val="t-14"/>
    <w:basedOn w:val="DefaultParagraphFont"/>
    <w:rsid w:val="006470EA"/>
  </w:style>
  <w:style w:type="character" w:customStyle="1" w:styleId="visually-hidden">
    <w:name w:val="visually-hidden"/>
    <w:basedOn w:val="DefaultParagraphFont"/>
    <w:rsid w:val="006470EA"/>
  </w:style>
  <w:style w:type="character" w:customStyle="1" w:styleId="markedcontent">
    <w:name w:val="markedcontent"/>
    <w:basedOn w:val="DefaultParagraphFont"/>
    <w:rsid w:val="006470EA"/>
  </w:style>
  <w:style w:type="character" w:styleId="Hyperlink">
    <w:name w:val="Hyperlink"/>
    <w:basedOn w:val="DefaultParagraphFont"/>
    <w:uiPriority w:val="99"/>
    <w:semiHidden/>
    <w:rsid w:val="00E85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degh.Bashiri.dev@gmail.com" TargetMode="External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deghBashiri/SadeghBashir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www.linkedin.com/in/sadegh-bashir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_bashir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9D9D2E4B4B499380F378FB5245A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F7D64-04A1-4B8F-894A-098950FE4545}"/>
      </w:docPartPr>
      <w:docPartBody>
        <w:p w:rsidR="00F81B06" w:rsidRDefault="00000000">
          <w:pPr>
            <w:pStyle w:val="FC9D9D2E4B4B499380F378FB5245AE12"/>
          </w:pPr>
          <w:r w:rsidRPr="00AD0DDD">
            <w:t>AWARDS</w:t>
          </w:r>
        </w:p>
      </w:docPartBody>
    </w:docPart>
    <w:docPart>
      <w:docPartPr>
        <w:name w:val="6ED312D43406476FB5DA8940B357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55EE-0257-43B2-8E43-DEFE7B7B9533}"/>
      </w:docPartPr>
      <w:docPartBody>
        <w:p w:rsidR="00F52FE3" w:rsidRDefault="00000000" w:rsidP="00DF1CB4">
          <w:pPr>
            <w:pStyle w:val="ListParagraph"/>
          </w:pPr>
          <w:r>
            <w:t>EMPLOYEE OF THE MONTH</w:t>
          </w:r>
        </w:p>
        <w:p w:rsidR="00F52FE3" w:rsidRDefault="00000000" w:rsidP="00DF1CB4">
          <w:pPr>
            <w:pStyle w:val="ListParagraph"/>
          </w:pPr>
          <w:r>
            <w:t>LEADERSHIP AWARD</w:t>
          </w:r>
        </w:p>
        <w:p w:rsidR="00F81B06" w:rsidRDefault="00000000">
          <w:pPr>
            <w:pStyle w:val="6ED312D43406476FB5DA8940B3572656"/>
          </w:pPr>
          <w:r>
            <w:t>BEST PERFORMER AWARD</w:t>
          </w:r>
        </w:p>
      </w:docPartBody>
    </w:docPart>
    <w:docPart>
      <w:docPartPr>
        <w:name w:val="9A1B9345DBDC4B2FBAD5C9798858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FB97F-8433-494C-828B-1EECE15AEBD5}"/>
      </w:docPartPr>
      <w:docPartBody>
        <w:p w:rsidR="00F81B06" w:rsidRDefault="00000000">
          <w:pPr>
            <w:pStyle w:val="9A1B9345DBDC4B2FBAD5C9798858C1CE"/>
          </w:pPr>
          <w:r w:rsidRPr="00560EA0">
            <w:t>Experience</w:t>
          </w:r>
        </w:p>
      </w:docPartBody>
    </w:docPart>
    <w:docPart>
      <w:docPartPr>
        <w:name w:val="6D9E69EE4D2B46E682B64377290B9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5DB3-9273-477E-AA73-77BEEF17527B}"/>
      </w:docPartPr>
      <w:docPartBody>
        <w:p w:rsidR="00F81B06" w:rsidRDefault="008D6E13" w:rsidP="008D6E13">
          <w:pPr>
            <w:pStyle w:val="6D9E69EE4D2B46E682B64377290B91EC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87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13"/>
    <w:rsid w:val="008A1E24"/>
    <w:rsid w:val="008D6E13"/>
    <w:rsid w:val="00CD2962"/>
    <w:rsid w:val="00DC688A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FC9D9D2E4B4B499380F378FB5245AE12">
    <w:name w:val="FC9D9D2E4B4B499380F378FB5245AE12"/>
  </w:style>
  <w:style w:type="paragraph" w:customStyle="1" w:styleId="6ED312D43406476FB5DA8940B3572656">
    <w:name w:val="6ED312D43406476FB5DA8940B3572656"/>
  </w:style>
  <w:style w:type="paragraph" w:customStyle="1" w:styleId="9A1B9345DBDC4B2FBAD5C9798858C1CE">
    <w:name w:val="9A1B9345DBDC4B2FBAD5C9798858C1CE"/>
  </w:style>
  <w:style w:type="paragraph" w:customStyle="1" w:styleId="6D9E69EE4D2B46E682B64377290B91EC">
    <w:name w:val="6D9E69EE4D2B46E682B64377290B91EC"/>
    <w:rsid w:val="008D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2023-05-22T10:09:00Z</dcterms:created>
  <dcterms:modified xsi:type="dcterms:W3CDTF">2023-05-23T08:01:00Z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